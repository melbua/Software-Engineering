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8F20" w14:textId="66F3AEEA" w:rsidR="00142063" w:rsidRPr="000C1C63" w:rsidRDefault="50E87F53" w:rsidP="008E5BEB">
      <w:pPr>
        <w:pStyle w:val="a0"/>
      </w:pPr>
      <w:r>
        <w:t xml:space="preserve"> 요구사항 명세서</w:t>
      </w:r>
    </w:p>
    <w:p w14:paraId="421383B6" w14:textId="77777777" w:rsidR="00BF2488" w:rsidRPr="00137DCF" w:rsidRDefault="00A35A3B" w:rsidP="00936487">
      <w:pPr>
        <w:pStyle w:val="a0"/>
      </w:pPr>
      <w:r>
        <w:pict w14:anchorId="03C53365">
          <v:group id="_x0000_s2212" editas="canvas" style="width:423pt;height:15.65pt;mso-position-horizontal-relative:char;mso-position-vertical-relative:line" coordorigin="2276,5345" coordsize="7200,2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11" type="#_x0000_t75" style="position:absolute;left:2276;top:5345;width:7200;height:268" o:preferrelative="f">
              <v:fill o:detectmouseclick="t"/>
              <v:path o:extrusionok="t" o:connecttype="none"/>
              <o:lock v:ext="edit" text="t"/>
            </v:shape>
            <v:rect id="_x0000_s2210" style="position:absolute;left:2276;top:5420;width:7200;height:193" fillcolor="#903" stroked="f" strokecolor="blue"/>
            <w10:anchorlock/>
          </v:group>
        </w:pict>
      </w:r>
    </w:p>
    <w:p w14:paraId="01B0A2BB" w14:textId="77777777" w:rsidR="00BF2488" w:rsidRPr="00137DCF" w:rsidRDefault="00BF2488" w:rsidP="00BF2488"/>
    <w:p w14:paraId="705F8997" w14:textId="604C0067" w:rsidR="00BF2488" w:rsidRPr="00137DCF" w:rsidRDefault="00BF2488" w:rsidP="00BF2488"/>
    <w:p w14:paraId="1C2E65C3" w14:textId="77777777" w:rsidR="00BF2488" w:rsidRPr="00137DCF" w:rsidRDefault="00BF2488" w:rsidP="00BF2488"/>
    <w:p w14:paraId="3B02B6A4" w14:textId="77777777" w:rsidR="00BF2488" w:rsidRPr="00137DCF" w:rsidRDefault="00BF2488" w:rsidP="00BF2488"/>
    <w:p w14:paraId="72259262" w14:textId="77777777" w:rsidR="00BF2488" w:rsidRPr="00137DCF" w:rsidRDefault="00BF2488" w:rsidP="00BF2488"/>
    <w:p w14:paraId="266DAD84" w14:textId="77777777" w:rsidR="00BF2488" w:rsidRPr="00137DCF" w:rsidRDefault="00BF2488" w:rsidP="00BF2488"/>
    <w:p w14:paraId="58A67ACA" w14:textId="77777777" w:rsidR="00BF2488" w:rsidRPr="00137DCF" w:rsidRDefault="00BF2488" w:rsidP="00BF2488"/>
    <w:p w14:paraId="05C18F6C" w14:textId="77777777" w:rsidR="00BF2488" w:rsidRPr="00137DCF" w:rsidRDefault="00BF2488" w:rsidP="00BF2488"/>
    <w:p w14:paraId="6DA7D542" w14:textId="77777777" w:rsidR="00BF2488" w:rsidRPr="00137DCF" w:rsidRDefault="00BF2488" w:rsidP="00BF2488"/>
    <w:p w14:paraId="5AAD3990" w14:textId="77777777" w:rsidR="005A0F5A" w:rsidRDefault="005A0F5A" w:rsidP="00BF2488"/>
    <w:p w14:paraId="42863B6E" w14:textId="77777777" w:rsidR="005A0F5A" w:rsidRDefault="005A0F5A" w:rsidP="00BF2488"/>
    <w:p w14:paraId="32A2B6F0" w14:textId="77777777" w:rsidR="005A0F5A" w:rsidRDefault="005A0F5A" w:rsidP="00BF2488"/>
    <w:p w14:paraId="2750F612" w14:textId="77777777" w:rsidR="005A0F5A" w:rsidRDefault="005A0F5A" w:rsidP="00BF2488"/>
    <w:p w14:paraId="67FCE50E" w14:textId="77777777" w:rsidR="005A0F5A" w:rsidRDefault="005A0F5A" w:rsidP="00BF2488"/>
    <w:p w14:paraId="6BEC4617" w14:textId="77777777" w:rsidR="005A0F5A" w:rsidRPr="00137DCF" w:rsidRDefault="005A0F5A" w:rsidP="00BF2488"/>
    <w:p w14:paraId="6249D1CC" w14:textId="77777777" w:rsidR="004921E5" w:rsidRPr="002C1DC5" w:rsidRDefault="004921E5" w:rsidP="008A302C">
      <w:pPr>
        <w:pStyle w:val="a4"/>
      </w:pPr>
      <w:r w:rsidRPr="002C1DC5">
        <w:rPr>
          <w:rFonts w:hint="eastAsia"/>
        </w:rPr>
        <w:t>&lt;</w:t>
      </w:r>
      <w:r w:rsidR="00510EB4">
        <w:rPr>
          <w:rFonts w:hint="eastAsia"/>
        </w:rPr>
        <w:t>상부상조</w:t>
      </w:r>
      <w:r w:rsidRPr="002C1DC5">
        <w:rPr>
          <w:rFonts w:hint="eastAsia"/>
        </w:rPr>
        <w:t>&gt;</w:t>
      </w:r>
    </w:p>
    <w:p w14:paraId="45025940" w14:textId="77777777" w:rsidR="00BF2488" w:rsidRPr="00137DCF" w:rsidRDefault="00BF2488" w:rsidP="00BF2488"/>
    <w:p w14:paraId="0626B370" w14:textId="77777777" w:rsidR="00BF2488" w:rsidRPr="00137DCF" w:rsidRDefault="00BF2488" w:rsidP="00BF2488"/>
    <w:p w14:paraId="15BE723B" w14:textId="77777777" w:rsidR="00510EB4" w:rsidRDefault="00616F3A" w:rsidP="00D668F3">
      <w:r w:rsidRPr="00936487">
        <w:br w:type="page"/>
      </w:r>
      <w:bookmarkStart w:id="0" w:name="[문서의_처음]"/>
      <w:bookmarkEnd w:id="0"/>
    </w:p>
    <w:p w14:paraId="46311128" w14:textId="77777777" w:rsidR="0051769F" w:rsidRDefault="0051769F" w:rsidP="00D668F3"/>
    <w:p w14:paraId="636C0F8F" w14:textId="77777777" w:rsidR="000F729C" w:rsidRDefault="000F729C" w:rsidP="00D668F3"/>
    <w:p w14:paraId="439DCD98" w14:textId="77777777" w:rsidR="000F729C" w:rsidRPr="00EE00FD" w:rsidRDefault="000F729C" w:rsidP="008A302C">
      <w:pPr>
        <w:pStyle w:val="a3"/>
      </w:pPr>
      <w:r w:rsidRPr="00EE00FD">
        <w:rPr>
          <w:rFonts w:hint="eastAsia"/>
        </w:rPr>
        <w:t>- 변 경 이 력 -</w:t>
      </w:r>
    </w:p>
    <w:p w14:paraId="17E52899" w14:textId="77777777"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 w14:paraId="1E48CCD1" w14:textId="77777777" w:rsidTr="50E87F53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4D532A08" w14:textId="77777777" w:rsidR="000F729C" w:rsidRPr="00420E54" w:rsidRDefault="000F729C" w:rsidP="00420E54">
            <w:pPr>
              <w:pStyle w:val="a2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0A805472" w14:textId="77777777" w:rsidR="000F729C" w:rsidRPr="00420E54" w:rsidRDefault="000F729C" w:rsidP="00420E54">
            <w:pPr>
              <w:pStyle w:val="a2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78343D3A" w14:textId="77777777" w:rsidR="000F729C" w:rsidRPr="00420E54" w:rsidRDefault="000F729C" w:rsidP="00420E54">
            <w:pPr>
              <w:pStyle w:val="a2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071DD388" w14:textId="77777777" w:rsidR="000F729C" w:rsidRPr="00420E54" w:rsidRDefault="000F729C" w:rsidP="00420E54">
            <w:pPr>
              <w:pStyle w:val="a2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 w14:paraId="508EEE16" w14:textId="77777777" w:rsidTr="50E87F53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E6418B" w14:textId="77777777" w:rsidR="000F729C" w:rsidRPr="00BA2195" w:rsidRDefault="00510EB4" w:rsidP="00510EB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022.04.17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6D669C" w14:textId="77777777" w:rsidR="000F729C" w:rsidRPr="00BA2195" w:rsidRDefault="00510EB4" w:rsidP="00510EB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.0.0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0644D8" w14:textId="77777777" w:rsidR="000F729C" w:rsidRPr="00BA2195" w:rsidRDefault="00510EB4" w:rsidP="00510EB4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요구사항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명세서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초안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8BC19A" w14:textId="77777777" w:rsidR="000F729C" w:rsidRPr="004D74F0" w:rsidRDefault="00510EB4" w:rsidP="50E87F53">
            <w:pPr>
              <w:jc w:val="center"/>
              <w:rPr>
                <w:rFonts w:ascii="Dotum" w:eastAsia="Dotum" w:hAnsi="Dotum" w:cs="Gulim"/>
                <w:color w:val="000000"/>
                <w:kern w:val="0"/>
              </w:rPr>
            </w:pPr>
            <w:r w:rsidRPr="50E87F53">
              <w:rPr>
                <w:rFonts w:ascii="Dotum" w:eastAsia="Dotum" w:hAnsi="Dotum" w:cs="Gulim"/>
                <w:color w:val="000000"/>
                <w:kern w:val="0"/>
              </w:rPr>
              <w:t>김연출, 김현우, 장현호</w:t>
            </w:r>
          </w:p>
        </w:tc>
      </w:tr>
      <w:tr w:rsidR="000F729C" w:rsidRPr="00BA2195" w14:paraId="0A5473EC" w14:textId="77777777" w:rsidTr="50E87F53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50A43A" w14:textId="77777777" w:rsidR="000F729C" w:rsidRPr="00BA2195" w:rsidRDefault="000F729C" w:rsidP="00510EB4">
            <w:pPr>
              <w:jc w:val="center"/>
              <w:rPr>
                <w:kern w:val="0"/>
              </w:rPr>
            </w:pP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B8FD91" w14:textId="77777777" w:rsidR="000F729C" w:rsidRPr="00BA2195" w:rsidRDefault="000F729C" w:rsidP="00510EB4">
            <w:pPr>
              <w:jc w:val="center"/>
              <w:rPr>
                <w:kern w:val="0"/>
              </w:rPr>
            </w:pP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E47BDF" w14:textId="77777777" w:rsidR="000F729C" w:rsidRPr="00BA2195" w:rsidRDefault="000F729C" w:rsidP="00510EB4">
            <w:pPr>
              <w:jc w:val="center"/>
              <w:rPr>
                <w:kern w:val="0"/>
              </w:rPr>
            </w:pP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70C579" w14:textId="77777777" w:rsidR="000F729C" w:rsidRPr="004D74F0" w:rsidRDefault="000F729C" w:rsidP="00510EB4">
            <w:pPr>
              <w:jc w:val="center"/>
              <w:rPr>
                <w:rFonts w:ascii="Dotum" w:eastAsia="Dotum" w:hAnsi="Dotum" w:cs="Gulim"/>
                <w:color w:val="000000"/>
                <w:kern w:val="0"/>
                <w:szCs w:val="20"/>
              </w:rPr>
            </w:pPr>
          </w:p>
        </w:tc>
      </w:tr>
      <w:tr w:rsidR="000F729C" w:rsidRPr="00BA2195" w14:paraId="1F115901" w14:textId="77777777" w:rsidTr="50E87F53">
        <w:trPr>
          <w:trHeight w:val="337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EFEAB7" w14:textId="77777777" w:rsidR="000F729C" w:rsidRPr="00BA2195" w:rsidRDefault="000F729C" w:rsidP="00510EB4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0C6158" w14:textId="77777777" w:rsidR="000F729C" w:rsidRPr="00BA2195" w:rsidRDefault="000F729C" w:rsidP="00510EB4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FF5843" w14:textId="77777777" w:rsidR="000F729C" w:rsidRPr="00BA2195" w:rsidRDefault="000F729C" w:rsidP="00510EB4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EA06BE" w14:textId="77777777" w:rsidR="000F729C" w:rsidRPr="00BA2195" w:rsidRDefault="000F729C" w:rsidP="00510EB4">
            <w:pPr>
              <w:jc w:val="center"/>
            </w:pPr>
          </w:p>
        </w:tc>
      </w:tr>
      <w:tr w:rsidR="000F729C" w:rsidRPr="00BA2195" w14:paraId="282ECD24" w14:textId="77777777" w:rsidTr="50E87F53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9034C1" w14:textId="77777777" w:rsidR="000F729C" w:rsidRPr="00BA2195" w:rsidRDefault="000F729C" w:rsidP="00510EB4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44D58F" w14:textId="77777777" w:rsidR="000F729C" w:rsidRPr="00BA2195" w:rsidRDefault="000F729C" w:rsidP="00510EB4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C1BC1E" w14:textId="77777777" w:rsidR="000F729C" w:rsidRPr="00BA2195" w:rsidRDefault="000F729C" w:rsidP="00510EB4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5ABDC4" w14:textId="77777777" w:rsidR="000F729C" w:rsidRPr="00BA2195" w:rsidRDefault="000F729C" w:rsidP="00510EB4">
            <w:pPr>
              <w:jc w:val="center"/>
            </w:pPr>
          </w:p>
        </w:tc>
      </w:tr>
      <w:tr w:rsidR="000F729C" w:rsidRPr="00BA2195" w14:paraId="05CA624C" w14:textId="77777777" w:rsidTr="50E87F53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8095C0" w14:textId="77777777" w:rsidR="000F729C" w:rsidRPr="00BA2195" w:rsidRDefault="000F729C" w:rsidP="00510EB4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FDBF04" w14:textId="77777777" w:rsidR="000F729C" w:rsidRPr="00BA2195" w:rsidRDefault="000F729C" w:rsidP="00510EB4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95D53D" w14:textId="77777777" w:rsidR="000F729C" w:rsidRPr="00BA2195" w:rsidRDefault="000F729C" w:rsidP="00510EB4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228EBA" w14:textId="77777777" w:rsidR="000F729C" w:rsidRPr="00BA2195" w:rsidRDefault="000F729C" w:rsidP="00510EB4">
            <w:pPr>
              <w:jc w:val="center"/>
            </w:pPr>
          </w:p>
        </w:tc>
      </w:tr>
      <w:tr w:rsidR="000F729C" w:rsidRPr="00BA2195" w14:paraId="330071A3" w14:textId="77777777" w:rsidTr="50E87F53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29A03A" w14:textId="77777777" w:rsidR="000F729C" w:rsidRPr="00BA2195" w:rsidRDefault="000F729C" w:rsidP="00510EB4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F4A7C4" w14:textId="77777777" w:rsidR="000F729C" w:rsidRPr="00BA2195" w:rsidRDefault="000F729C" w:rsidP="00510EB4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D4C3C0" w14:textId="77777777" w:rsidR="000F729C" w:rsidRPr="00BA2195" w:rsidRDefault="000F729C" w:rsidP="00510EB4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666368" w14:textId="77777777" w:rsidR="000F729C" w:rsidRPr="00BA2195" w:rsidRDefault="000F729C" w:rsidP="00510EB4">
            <w:pPr>
              <w:jc w:val="center"/>
            </w:pPr>
          </w:p>
        </w:tc>
      </w:tr>
      <w:tr w:rsidR="000F729C" w:rsidRPr="00BA2195" w14:paraId="11E22574" w14:textId="77777777" w:rsidTr="50E87F53">
        <w:trPr>
          <w:trHeight w:val="365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14406C" w14:textId="77777777" w:rsidR="000F729C" w:rsidRPr="00BA2195" w:rsidRDefault="000F729C" w:rsidP="00510EB4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F850A5" w14:textId="77777777" w:rsidR="000F729C" w:rsidRPr="00BA2195" w:rsidRDefault="000F729C" w:rsidP="00510EB4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3A8284" w14:textId="77777777" w:rsidR="000F729C" w:rsidRPr="00BA2195" w:rsidRDefault="000F729C" w:rsidP="00510EB4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ADBAC0" w14:textId="77777777" w:rsidR="000F729C" w:rsidRPr="00BA2195" w:rsidRDefault="000F729C" w:rsidP="00510EB4">
            <w:pPr>
              <w:jc w:val="center"/>
            </w:pPr>
          </w:p>
        </w:tc>
      </w:tr>
    </w:tbl>
    <w:p w14:paraId="2BC3947B" w14:textId="77777777" w:rsidR="00D668F3" w:rsidRDefault="000F729C" w:rsidP="00D668F3">
      <w:r>
        <w:br w:type="page"/>
      </w:r>
    </w:p>
    <w:p w14:paraId="0923F526" w14:textId="77777777" w:rsidR="006A1701" w:rsidRDefault="006A1701" w:rsidP="005C5C76">
      <w:pPr>
        <w:pStyle w:val="a"/>
        <w:spacing w:before="100" w:after="100"/>
      </w:pPr>
      <w:r>
        <w:rPr>
          <w:rFonts w:hint="eastAsia"/>
        </w:rPr>
        <w:t>- 목 차 -</w:t>
      </w:r>
    </w:p>
    <w:p w14:paraId="43806AB4" w14:textId="77777777" w:rsidR="000C2157" w:rsidRPr="005019A4" w:rsidRDefault="004221DF">
      <w:pPr>
        <w:pStyle w:val="TOC1"/>
        <w:rPr>
          <w:rFonts w:ascii="Malgun Gothic" w:hAnsi="Malgun Gothic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Hyperlink"/>
            <w:noProof/>
          </w:rPr>
          <w:t>1.</w:t>
        </w:r>
        <w:r w:rsidR="000C2157" w:rsidRPr="005019A4">
          <w:rPr>
            <w:rFonts w:ascii="Malgun Gothic" w:hAnsi="Malgun Gothic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Hyperlink"/>
            <w:noProof/>
          </w:rPr>
          <w:t>시스템</w:t>
        </w:r>
        <w:r w:rsidR="000C2157" w:rsidRPr="00B84A30">
          <w:rPr>
            <w:rStyle w:val="Hyperlink"/>
            <w:noProof/>
          </w:rPr>
          <w:t xml:space="preserve"> </w:t>
        </w:r>
        <w:r w:rsidR="000C2157" w:rsidRPr="00B84A30">
          <w:rPr>
            <w:rStyle w:val="Hyperlink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308A4233" w14:textId="77777777" w:rsidR="000C2157" w:rsidRPr="005019A4" w:rsidRDefault="00A35A3B">
      <w:pPr>
        <w:pStyle w:val="TOC1"/>
        <w:rPr>
          <w:rFonts w:ascii="Malgun Gothic" w:hAnsi="Malgun Gothic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Hyperlink"/>
            <w:noProof/>
          </w:rPr>
          <w:t>2.</w:t>
        </w:r>
        <w:r w:rsidR="000C2157" w:rsidRPr="005019A4">
          <w:rPr>
            <w:rFonts w:ascii="Malgun Gothic" w:hAnsi="Malgun Gothic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Hyperlink"/>
            <w:noProof/>
          </w:rPr>
          <w:t>사용자</w:t>
        </w:r>
        <w:r w:rsidR="000C2157" w:rsidRPr="00B84A30">
          <w:rPr>
            <w:rStyle w:val="Hyperlink"/>
            <w:noProof/>
          </w:rPr>
          <w:t xml:space="preserve"> </w:t>
        </w:r>
        <w:r w:rsidR="000C2157" w:rsidRPr="00B84A30">
          <w:rPr>
            <w:rStyle w:val="Hyperlink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431A6AF4" w14:textId="77777777" w:rsidR="000C2157" w:rsidRPr="005019A4" w:rsidRDefault="00A35A3B">
      <w:pPr>
        <w:pStyle w:val="TOC2"/>
        <w:tabs>
          <w:tab w:val="left" w:pos="800"/>
          <w:tab w:val="right" w:leader="dot" w:pos="8494"/>
        </w:tabs>
        <w:rPr>
          <w:rFonts w:ascii="Malgun Gothic" w:hAnsi="Malgun Gothic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Hyperlink"/>
            <w:noProof/>
          </w:rPr>
          <w:t>2.1</w:t>
        </w:r>
        <w:r w:rsidR="000C2157" w:rsidRPr="005019A4">
          <w:rPr>
            <w:rFonts w:ascii="Malgun Gothic" w:hAnsi="Malgun Gothic"/>
            <w:smallCaps w:val="0"/>
            <w:noProof/>
            <w:szCs w:val="22"/>
          </w:rPr>
          <w:tab/>
        </w:r>
        <w:r w:rsidR="000C2157" w:rsidRPr="00B84A30">
          <w:rPr>
            <w:rStyle w:val="Hyperlink"/>
            <w:noProof/>
          </w:rPr>
          <w:t>액터</w:t>
        </w:r>
        <w:r w:rsidR="000C2157" w:rsidRPr="00B84A30">
          <w:rPr>
            <w:rStyle w:val="Hyperlink"/>
            <w:noProof/>
          </w:rPr>
          <w:t xml:space="preserve"> </w:t>
        </w:r>
        <w:r w:rsidR="000C2157" w:rsidRPr="00B84A30">
          <w:rPr>
            <w:rStyle w:val="Hyperlink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6785F6F8" w14:textId="77777777" w:rsidR="000C2157" w:rsidRPr="005019A4" w:rsidRDefault="00A35A3B">
      <w:pPr>
        <w:pStyle w:val="TOC2"/>
        <w:tabs>
          <w:tab w:val="left" w:pos="800"/>
          <w:tab w:val="right" w:leader="dot" w:pos="8494"/>
        </w:tabs>
        <w:rPr>
          <w:rFonts w:ascii="Malgun Gothic" w:hAnsi="Malgun Gothic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Hyperlink"/>
            <w:noProof/>
          </w:rPr>
          <w:t>2.2</w:t>
        </w:r>
        <w:r w:rsidR="000C2157" w:rsidRPr="005019A4">
          <w:rPr>
            <w:rFonts w:ascii="Malgun Gothic" w:hAnsi="Malgun Gothic"/>
            <w:smallCaps w:val="0"/>
            <w:noProof/>
            <w:szCs w:val="22"/>
          </w:rPr>
          <w:tab/>
        </w:r>
        <w:r w:rsidR="000C2157" w:rsidRPr="00B84A30">
          <w:rPr>
            <w:rStyle w:val="Hyperlink"/>
            <w:noProof/>
          </w:rPr>
          <w:t>액터</w:t>
        </w:r>
        <w:r w:rsidR="000C2157" w:rsidRPr="00B84A30">
          <w:rPr>
            <w:rStyle w:val="Hyperlink"/>
            <w:noProof/>
          </w:rPr>
          <w:t xml:space="preserve"> </w:t>
        </w:r>
        <w:r w:rsidR="000C2157" w:rsidRPr="00B84A30">
          <w:rPr>
            <w:rStyle w:val="Hyperlink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19606A41" w14:textId="77777777" w:rsidR="000C2157" w:rsidRPr="005019A4" w:rsidRDefault="00A35A3B">
      <w:pPr>
        <w:pStyle w:val="TOC1"/>
        <w:rPr>
          <w:rFonts w:ascii="Malgun Gothic" w:hAnsi="Malgun Gothic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Hyperlink"/>
            <w:noProof/>
          </w:rPr>
          <w:t>3.</w:t>
        </w:r>
        <w:r w:rsidR="000C2157" w:rsidRPr="005019A4">
          <w:rPr>
            <w:rFonts w:ascii="Malgun Gothic" w:hAnsi="Malgun Gothic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Hyperlink"/>
            <w:noProof/>
          </w:rPr>
          <w:t>요구사항</w:t>
        </w:r>
        <w:r w:rsidR="000C2157" w:rsidRPr="00B84A30">
          <w:rPr>
            <w:rStyle w:val="Hyperlink"/>
            <w:noProof/>
          </w:rPr>
          <w:t xml:space="preserve"> </w:t>
        </w:r>
        <w:r w:rsidR="000C2157" w:rsidRPr="00B84A30">
          <w:rPr>
            <w:rStyle w:val="Hyperlink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22D8F125" w14:textId="77777777" w:rsidR="000C2157" w:rsidRPr="005019A4" w:rsidRDefault="00A35A3B">
      <w:pPr>
        <w:pStyle w:val="TOC2"/>
        <w:tabs>
          <w:tab w:val="left" w:pos="800"/>
          <w:tab w:val="right" w:leader="dot" w:pos="8494"/>
        </w:tabs>
        <w:rPr>
          <w:rFonts w:ascii="Malgun Gothic" w:hAnsi="Malgun Gothic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Hyperlink"/>
            <w:noProof/>
          </w:rPr>
          <w:t>3.1</w:t>
        </w:r>
        <w:r w:rsidR="000C2157" w:rsidRPr="005019A4">
          <w:rPr>
            <w:rFonts w:ascii="Malgun Gothic" w:hAnsi="Malgun Gothic"/>
            <w:smallCaps w:val="0"/>
            <w:noProof/>
            <w:szCs w:val="22"/>
          </w:rPr>
          <w:tab/>
        </w:r>
        <w:r w:rsidR="000C2157" w:rsidRPr="00B84A30">
          <w:rPr>
            <w:rStyle w:val="Hyperlink"/>
            <w:noProof/>
          </w:rPr>
          <w:t>고객</w:t>
        </w:r>
        <w:r w:rsidR="000C2157" w:rsidRPr="00B84A30">
          <w:rPr>
            <w:rStyle w:val="Hyperlink"/>
            <w:noProof/>
          </w:rPr>
          <w:t xml:space="preserve"> </w:t>
        </w:r>
        <w:r w:rsidR="000C2157" w:rsidRPr="00B84A30">
          <w:rPr>
            <w:rStyle w:val="Hyperlink"/>
            <w:noProof/>
          </w:rPr>
          <w:t>기능</w:t>
        </w:r>
        <w:r w:rsidR="000C2157" w:rsidRPr="00B84A30">
          <w:rPr>
            <w:rStyle w:val="Hyperlink"/>
            <w:noProof/>
          </w:rPr>
          <w:t xml:space="preserve"> </w:t>
        </w:r>
        <w:r w:rsidR="000C2157" w:rsidRPr="00B84A30">
          <w:rPr>
            <w:rStyle w:val="Hyperlink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77A7CE63" w14:textId="77777777" w:rsidR="000C2157" w:rsidRPr="005019A4" w:rsidRDefault="00A35A3B">
      <w:pPr>
        <w:pStyle w:val="TOC2"/>
        <w:tabs>
          <w:tab w:val="left" w:pos="800"/>
          <w:tab w:val="right" w:leader="dot" w:pos="8494"/>
        </w:tabs>
        <w:rPr>
          <w:rFonts w:ascii="Malgun Gothic" w:hAnsi="Malgun Gothic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Hyperlink"/>
            <w:noProof/>
          </w:rPr>
          <w:t>3.2</w:t>
        </w:r>
        <w:r w:rsidR="000C2157" w:rsidRPr="005019A4">
          <w:rPr>
            <w:rFonts w:ascii="Malgun Gothic" w:hAnsi="Malgun Gothic"/>
            <w:smallCaps w:val="0"/>
            <w:noProof/>
            <w:szCs w:val="22"/>
          </w:rPr>
          <w:tab/>
        </w:r>
        <w:r w:rsidR="000C2157" w:rsidRPr="00B84A30">
          <w:rPr>
            <w:rStyle w:val="Hyperlink"/>
            <w:noProof/>
          </w:rPr>
          <w:t>유스케이스</w:t>
        </w:r>
        <w:r w:rsidR="000C2157" w:rsidRPr="00B84A30">
          <w:rPr>
            <w:rStyle w:val="Hyperlink"/>
            <w:noProof/>
          </w:rPr>
          <w:t xml:space="preserve"> </w:t>
        </w:r>
        <w:r w:rsidR="000C2157" w:rsidRPr="00B84A30">
          <w:rPr>
            <w:rStyle w:val="Hyperlink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14:paraId="7BA5A3C6" w14:textId="77777777" w:rsidR="000C2157" w:rsidRPr="005019A4" w:rsidRDefault="00A35A3B">
      <w:pPr>
        <w:pStyle w:val="TOC3"/>
        <w:tabs>
          <w:tab w:val="left" w:pos="1200"/>
          <w:tab w:val="right" w:leader="dot" w:pos="8494"/>
        </w:tabs>
        <w:rPr>
          <w:rFonts w:ascii="Malgun Gothic" w:hAnsi="Malgun Gothic"/>
          <w:iCs w:val="0"/>
          <w:noProof/>
          <w:szCs w:val="22"/>
        </w:rPr>
      </w:pPr>
      <w:hyperlink w:anchor="_Toc447209009" w:history="1">
        <w:r w:rsidR="000C2157" w:rsidRPr="00B84A30">
          <w:rPr>
            <w:rStyle w:val="Hyperlink"/>
            <w:noProof/>
          </w:rPr>
          <w:t>3.2.1</w:t>
        </w:r>
        <w:r w:rsidR="000C2157" w:rsidRPr="005019A4">
          <w:rPr>
            <w:rFonts w:ascii="Malgun Gothic" w:hAnsi="Malgun Gothic"/>
            <w:iCs w:val="0"/>
            <w:noProof/>
            <w:szCs w:val="22"/>
          </w:rPr>
          <w:tab/>
        </w:r>
        <w:r w:rsidR="000C2157" w:rsidRPr="00B84A30">
          <w:rPr>
            <w:rStyle w:val="Hyperlink"/>
            <w:noProof/>
          </w:rPr>
          <w:t>유스케이스</w:t>
        </w:r>
        <w:r w:rsidR="000C2157" w:rsidRPr="00B84A30">
          <w:rPr>
            <w:rStyle w:val="Hyperlink"/>
            <w:noProof/>
          </w:rPr>
          <w:t xml:space="preserve"> </w:t>
        </w:r>
        <w:r w:rsidR="000C2157" w:rsidRPr="00B84A30">
          <w:rPr>
            <w:rStyle w:val="Hyperlink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14:paraId="1C88CDDB" w14:textId="77777777" w:rsidR="000C2157" w:rsidRPr="005019A4" w:rsidRDefault="00A35A3B">
      <w:pPr>
        <w:pStyle w:val="TOC3"/>
        <w:tabs>
          <w:tab w:val="left" w:pos="1200"/>
          <w:tab w:val="right" w:leader="dot" w:pos="8494"/>
        </w:tabs>
        <w:rPr>
          <w:rFonts w:ascii="Malgun Gothic" w:hAnsi="Malgun Gothic"/>
          <w:iCs w:val="0"/>
          <w:noProof/>
          <w:szCs w:val="22"/>
        </w:rPr>
      </w:pPr>
      <w:hyperlink w:anchor="_Toc447209010" w:history="1">
        <w:r w:rsidR="000C2157" w:rsidRPr="00B84A30">
          <w:rPr>
            <w:rStyle w:val="Hyperlink"/>
            <w:noProof/>
          </w:rPr>
          <w:t>3.2.2</w:t>
        </w:r>
        <w:r w:rsidR="000C2157" w:rsidRPr="005019A4">
          <w:rPr>
            <w:rFonts w:ascii="Malgun Gothic" w:hAnsi="Malgun Gothic"/>
            <w:iCs w:val="0"/>
            <w:noProof/>
            <w:szCs w:val="22"/>
          </w:rPr>
          <w:tab/>
        </w:r>
        <w:r w:rsidR="000C2157" w:rsidRPr="00B84A30">
          <w:rPr>
            <w:rStyle w:val="Hyperlink"/>
            <w:noProof/>
          </w:rPr>
          <w:t>유스케이스</w:t>
        </w:r>
        <w:r w:rsidR="000C2157" w:rsidRPr="00B84A30">
          <w:rPr>
            <w:rStyle w:val="Hyperlink"/>
            <w:noProof/>
          </w:rPr>
          <w:t xml:space="preserve"> </w:t>
        </w:r>
        <w:r w:rsidR="000C2157" w:rsidRPr="00B84A30">
          <w:rPr>
            <w:rStyle w:val="Hyperlink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14:paraId="474E05D4" w14:textId="77777777" w:rsidR="000C2157" w:rsidRPr="005019A4" w:rsidRDefault="00A35A3B">
      <w:pPr>
        <w:pStyle w:val="TOC2"/>
        <w:tabs>
          <w:tab w:val="left" w:pos="800"/>
          <w:tab w:val="right" w:leader="dot" w:pos="8494"/>
        </w:tabs>
        <w:rPr>
          <w:rFonts w:ascii="Malgun Gothic" w:hAnsi="Malgun Gothic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Hyperlink"/>
            <w:noProof/>
          </w:rPr>
          <w:t>3.3</w:t>
        </w:r>
        <w:r w:rsidR="000C2157" w:rsidRPr="005019A4">
          <w:rPr>
            <w:rFonts w:ascii="Malgun Gothic" w:hAnsi="Malgun Gothic"/>
            <w:smallCaps w:val="0"/>
            <w:noProof/>
            <w:szCs w:val="22"/>
          </w:rPr>
          <w:tab/>
        </w:r>
        <w:r w:rsidR="000C2157" w:rsidRPr="00B84A30">
          <w:rPr>
            <w:rStyle w:val="Hyperlink"/>
            <w:noProof/>
          </w:rPr>
          <w:t>사용자</w:t>
        </w:r>
        <w:r w:rsidR="000C2157" w:rsidRPr="00B84A30">
          <w:rPr>
            <w:rStyle w:val="Hyperlink"/>
            <w:noProof/>
          </w:rPr>
          <w:t xml:space="preserve"> </w:t>
        </w:r>
        <w:r w:rsidR="000C2157" w:rsidRPr="00B84A30">
          <w:rPr>
            <w:rStyle w:val="Hyperlink"/>
            <w:noProof/>
          </w:rPr>
          <w:t>인터페이스</w:t>
        </w:r>
        <w:r w:rsidR="000C2157" w:rsidRPr="00B84A30">
          <w:rPr>
            <w:rStyle w:val="Hyperlink"/>
            <w:noProof/>
          </w:rPr>
          <w:t xml:space="preserve"> </w:t>
        </w:r>
        <w:r w:rsidR="000C2157" w:rsidRPr="00B84A30">
          <w:rPr>
            <w:rStyle w:val="Hyperlink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1742637F" w14:textId="77777777" w:rsidR="000C2157" w:rsidRPr="005019A4" w:rsidRDefault="00A35A3B">
      <w:pPr>
        <w:pStyle w:val="TOC3"/>
        <w:tabs>
          <w:tab w:val="left" w:pos="1200"/>
          <w:tab w:val="right" w:leader="dot" w:pos="8494"/>
        </w:tabs>
        <w:rPr>
          <w:rFonts w:ascii="Malgun Gothic" w:hAnsi="Malgun Gothic"/>
          <w:iCs w:val="0"/>
          <w:noProof/>
          <w:szCs w:val="22"/>
        </w:rPr>
      </w:pPr>
      <w:hyperlink w:anchor="_Toc447209012" w:history="1">
        <w:r w:rsidR="000C2157" w:rsidRPr="00B84A30">
          <w:rPr>
            <w:rStyle w:val="Hyperlink"/>
            <w:noProof/>
          </w:rPr>
          <w:t>3.3.1</w:t>
        </w:r>
        <w:r w:rsidR="000C2157" w:rsidRPr="005019A4">
          <w:rPr>
            <w:rFonts w:ascii="Malgun Gothic" w:hAnsi="Malgun Gothic"/>
            <w:iCs w:val="0"/>
            <w:noProof/>
            <w:szCs w:val="22"/>
          </w:rPr>
          <w:tab/>
        </w:r>
        <w:r w:rsidR="000C2157" w:rsidRPr="00B84A30">
          <w:rPr>
            <w:rStyle w:val="Hyperlink"/>
            <w:noProof/>
          </w:rPr>
          <w:t>화면</w:t>
        </w:r>
        <w:r w:rsidR="000C2157" w:rsidRPr="00B84A30">
          <w:rPr>
            <w:rStyle w:val="Hyperlink"/>
            <w:noProof/>
          </w:rPr>
          <w:t xml:space="preserve"> </w:t>
        </w:r>
        <w:r w:rsidR="000C2157" w:rsidRPr="00B84A30">
          <w:rPr>
            <w:rStyle w:val="Hyperlink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68EFAB91" w14:textId="77777777" w:rsidR="000C2157" w:rsidRPr="005019A4" w:rsidRDefault="00A35A3B">
      <w:pPr>
        <w:pStyle w:val="TOC3"/>
        <w:tabs>
          <w:tab w:val="left" w:pos="1200"/>
          <w:tab w:val="right" w:leader="dot" w:pos="8494"/>
        </w:tabs>
        <w:rPr>
          <w:rFonts w:ascii="Malgun Gothic" w:hAnsi="Malgun Gothic"/>
          <w:iCs w:val="0"/>
          <w:noProof/>
          <w:szCs w:val="22"/>
        </w:rPr>
      </w:pPr>
      <w:hyperlink w:anchor="_Toc447209013" w:history="1">
        <w:r w:rsidR="000C2157" w:rsidRPr="00B84A30">
          <w:rPr>
            <w:rStyle w:val="Hyperlink"/>
            <w:noProof/>
          </w:rPr>
          <w:t>3.3.2</w:t>
        </w:r>
        <w:r w:rsidR="000C2157" w:rsidRPr="005019A4">
          <w:rPr>
            <w:rFonts w:ascii="Malgun Gothic" w:hAnsi="Malgun Gothic"/>
            <w:iCs w:val="0"/>
            <w:noProof/>
            <w:szCs w:val="22"/>
          </w:rPr>
          <w:tab/>
        </w:r>
        <w:r w:rsidR="000C2157" w:rsidRPr="00B84A30">
          <w:rPr>
            <w:rStyle w:val="Hyperlink"/>
            <w:noProof/>
          </w:rPr>
          <w:t>화면</w:t>
        </w:r>
        <w:r w:rsidR="000C2157" w:rsidRPr="00B84A30">
          <w:rPr>
            <w:rStyle w:val="Hyperlink"/>
            <w:noProof/>
          </w:rPr>
          <w:t xml:space="preserve"> </w:t>
        </w:r>
        <w:r w:rsidR="000C2157" w:rsidRPr="00B84A30">
          <w:rPr>
            <w:rStyle w:val="Hyperlink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14:paraId="4D95CEDD" w14:textId="77777777" w:rsidR="000C2157" w:rsidRPr="005019A4" w:rsidRDefault="00A35A3B">
      <w:pPr>
        <w:pStyle w:val="TOC1"/>
        <w:rPr>
          <w:rFonts w:ascii="Malgun Gothic" w:hAnsi="Malgun Gothic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Hyperlink"/>
            <w:noProof/>
          </w:rPr>
          <w:t>4.</w:t>
        </w:r>
        <w:r w:rsidR="000C2157" w:rsidRPr="005019A4">
          <w:rPr>
            <w:rFonts w:ascii="Malgun Gothic" w:hAnsi="Malgun Gothic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Hyperlink"/>
            <w:noProof/>
          </w:rPr>
          <w:t>비기능</w:t>
        </w:r>
        <w:r w:rsidR="000C2157" w:rsidRPr="00B84A30">
          <w:rPr>
            <w:rStyle w:val="Hyperlink"/>
            <w:noProof/>
          </w:rPr>
          <w:t xml:space="preserve"> </w:t>
        </w:r>
        <w:r w:rsidR="000C2157" w:rsidRPr="00B84A30">
          <w:rPr>
            <w:rStyle w:val="Hyperlink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072DD16D" w14:textId="77777777"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14:paraId="03C7ED9C" w14:textId="77777777" w:rsidR="00FF46A0" w:rsidRPr="0077313E" w:rsidRDefault="004221DF" w:rsidP="00FF46A0">
      <w:pPr>
        <w:pStyle w:val="Heading1"/>
        <w:rPr>
          <w:rStyle w:val="a1"/>
          <w:color w:val="auto"/>
        </w:rPr>
      </w:pPr>
      <w:bookmarkStart w:id="4" w:name="_Toc447209002"/>
      <w:r>
        <w:rPr>
          <w:rFonts w:hint="eastAsia"/>
        </w:rPr>
        <w:t>시스템 개요</w:t>
      </w:r>
      <w:bookmarkEnd w:id="4"/>
    </w:p>
    <w:p w14:paraId="27F33731" w14:textId="7E471BBD" w:rsidR="00524962" w:rsidRDefault="50E87F53" w:rsidP="004221DF">
      <w:r>
        <w:t>시스템</w:t>
      </w:r>
      <w:r>
        <w:t xml:space="preserve"> : </w:t>
      </w:r>
      <w:bookmarkStart w:id="5" w:name="_Toc287096150"/>
      <w:r>
        <w:t xml:space="preserve"> </w:t>
      </w:r>
      <w:r>
        <w:t>델룩</w:t>
      </w:r>
    </w:p>
    <w:p w14:paraId="38990B26" w14:textId="77777777" w:rsidR="0077313E" w:rsidRDefault="00524962" w:rsidP="004221DF">
      <w:r>
        <w:rPr>
          <w:rFonts w:hint="eastAsia"/>
        </w:rPr>
        <w:t>대상자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이용자</w:t>
      </w:r>
      <w:r>
        <w:rPr>
          <w:rFonts w:hint="eastAsia"/>
        </w:rPr>
        <w:t>(</w:t>
      </w:r>
      <w:r>
        <w:rPr>
          <w:rFonts w:hint="eastAsia"/>
        </w:rPr>
        <w:t>고객</w:t>
      </w:r>
      <w:r>
        <w:rPr>
          <w:rFonts w:hint="eastAsia"/>
        </w:rPr>
        <w:t>)</w:t>
      </w:r>
    </w:p>
    <w:p w14:paraId="624D7B0F" w14:textId="77777777" w:rsidR="00870EBA" w:rsidRDefault="00870EBA" w:rsidP="00870EBA"/>
    <w:p w14:paraId="5176C883" w14:textId="77777777" w:rsidR="0077313E" w:rsidRDefault="004E3486" w:rsidP="00870EBA">
      <w:pPr>
        <w:ind w:firstLineChars="100" w:firstLine="200"/>
      </w:pP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 w:rsidR="00870EBA"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의류관리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소유한</w:t>
      </w:r>
      <w:r>
        <w:rPr>
          <w:rFonts w:hint="eastAsia"/>
        </w:rPr>
        <w:t xml:space="preserve"> </w:t>
      </w:r>
      <w:r>
        <w:rPr>
          <w:rFonts w:hint="eastAsia"/>
        </w:rPr>
        <w:t>의류를</w:t>
      </w:r>
      <w:r>
        <w:rPr>
          <w:rFonts w:hint="eastAsia"/>
        </w:rPr>
        <w:t xml:space="preserve"> </w:t>
      </w:r>
      <w:r>
        <w:rPr>
          <w:rFonts w:hint="eastAsia"/>
        </w:rPr>
        <w:t>관리하고</w:t>
      </w:r>
      <w:r>
        <w:rPr>
          <w:rFonts w:hint="eastAsia"/>
        </w:rPr>
        <w:t xml:space="preserve"> </w:t>
      </w:r>
      <w:r w:rsidR="00870EBA">
        <w:rPr>
          <w:rFonts w:hint="eastAsia"/>
        </w:rPr>
        <w:t>의류관련</w:t>
      </w:r>
      <w:r w:rsidR="00870EBA">
        <w:rPr>
          <w:rFonts w:hint="eastAsia"/>
        </w:rPr>
        <w:t xml:space="preserve"> </w:t>
      </w:r>
      <w:r>
        <w:rPr>
          <w:rFonts w:hint="eastAsia"/>
        </w:rPr>
        <w:t>추</w:t>
      </w:r>
      <w:r w:rsidR="00870EBA">
        <w:rPr>
          <w:rFonts w:hint="eastAsia"/>
        </w:rPr>
        <w:t>가</w:t>
      </w:r>
      <w:r>
        <w:rPr>
          <w:rFonts w:hint="eastAsia"/>
        </w:rPr>
        <w:t>적인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 w:rsidR="00870EBA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54F7302A" w14:textId="77777777" w:rsidR="00870EBA" w:rsidRDefault="00870EBA" w:rsidP="00870EBA"/>
    <w:p w14:paraId="29FFAEA6" w14:textId="77777777" w:rsidR="00870EBA" w:rsidRDefault="00870EBA" w:rsidP="00870EBA">
      <w:r>
        <w:rPr>
          <w:rFonts w:hint="eastAsia"/>
        </w:rPr>
        <w:t>&lt;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&gt;</w:t>
      </w:r>
    </w:p>
    <w:p w14:paraId="50DBE5A7" w14:textId="77777777" w:rsidR="00870EBA" w:rsidRDefault="00870EBA" w:rsidP="00870EBA">
      <w:pPr>
        <w:numPr>
          <w:ilvl w:val="0"/>
          <w:numId w:val="24"/>
        </w:numPr>
      </w:pPr>
      <w:r>
        <w:rPr>
          <w:rFonts w:hint="eastAsia"/>
        </w:rPr>
        <w:t>회원가입</w:t>
      </w:r>
    </w:p>
    <w:p w14:paraId="1F061F39" w14:textId="77777777" w:rsidR="00870EBA" w:rsidRDefault="00870EBA" w:rsidP="00870EBA">
      <w:pPr>
        <w:numPr>
          <w:ilvl w:val="0"/>
          <w:numId w:val="25"/>
        </w:numPr>
      </w:pP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이용하기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회원가입을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,</w:t>
      </w:r>
      <w:r>
        <w:t xml:space="preserve"> ID, PW, </w:t>
      </w:r>
      <w:r>
        <w:rPr>
          <w:rFonts w:hint="eastAsia"/>
        </w:rPr>
        <w:t>생년</w:t>
      </w:r>
      <w:r w:rsidR="000B7E36">
        <w:rPr>
          <w:rFonts w:hint="eastAsia"/>
        </w:rPr>
        <w:t>월일</w:t>
      </w:r>
      <w:r w:rsidR="000B7E36">
        <w:rPr>
          <w:rFonts w:hint="eastAsia"/>
        </w:rPr>
        <w:t>,</w:t>
      </w:r>
      <w:r w:rsidR="000B7E36">
        <w:t xml:space="preserve"> </w:t>
      </w:r>
      <w:r w:rsidR="000B7E36">
        <w:rPr>
          <w:rFonts w:hint="eastAsia"/>
        </w:rPr>
        <w:t>이메일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</w:p>
    <w:p w14:paraId="48E8823B" w14:textId="77777777" w:rsidR="00870EBA" w:rsidRDefault="00870EBA" w:rsidP="00870EBA">
      <w:pPr>
        <w:numPr>
          <w:ilvl w:val="0"/>
          <w:numId w:val="24"/>
        </w:numPr>
      </w:pPr>
      <w:r>
        <w:rPr>
          <w:rFonts w:hint="eastAsia"/>
        </w:rPr>
        <w:t>로그인</w:t>
      </w:r>
    </w:p>
    <w:p w14:paraId="1AD8F7F0" w14:textId="77777777" w:rsidR="00870EBA" w:rsidRDefault="00870EBA" w:rsidP="00870EBA">
      <w:pPr>
        <w:numPr>
          <w:ilvl w:val="0"/>
          <w:numId w:val="25"/>
        </w:num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로그인을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t xml:space="preserve">main </w:t>
      </w:r>
      <w:r>
        <w:rPr>
          <w:rFonts w:hint="eastAsia"/>
        </w:rPr>
        <w:t>화면으로</w:t>
      </w:r>
      <w:r>
        <w:rPr>
          <w:rFonts w:hint="eastAsia"/>
        </w:rPr>
        <w:t xml:space="preserve"> </w:t>
      </w:r>
      <w:r>
        <w:rPr>
          <w:rFonts w:hint="eastAsia"/>
        </w:rPr>
        <w:t>이동한다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실패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 w:rsidR="00447180">
        <w:rPr>
          <w:rFonts w:hint="eastAsia"/>
        </w:rPr>
        <w:t>팝업창이</w:t>
      </w:r>
      <w:r w:rsidR="00447180">
        <w:rPr>
          <w:rFonts w:hint="eastAsia"/>
        </w:rPr>
        <w:t xml:space="preserve"> </w:t>
      </w:r>
      <w:r w:rsidR="00447180">
        <w:rPr>
          <w:rFonts w:hint="eastAsia"/>
        </w:rPr>
        <w:t>뜨며</w:t>
      </w:r>
      <w:r w:rsidR="00447180">
        <w:rPr>
          <w:rFonts w:hint="eastAsia"/>
        </w:rPr>
        <w:t xml:space="preserve"> </w:t>
      </w:r>
      <w:r>
        <w:t xml:space="preserve">ID/PW </w:t>
      </w:r>
      <w:r>
        <w:rPr>
          <w:rFonts w:hint="eastAsia"/>
        </w:rPr>
        <w:t>찾기</w:t>
      </w:r>
      <w:r>
        <w:t xml:space="preserve">, </w:t>
      </w:r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화면으로</w:t>
      </w:r>
      <w:r>
        <w:rPr>
          <w:rFonts w:hint="eastAsia"/>
        </w:rPr>
        <w:t xml:space="preserve"> </w:t>
      </w:r>
      <w:r>
        <w:rPr>
          <w:rFonts w:hint="eastAsia"/>
        </w:rPr>
        <w:t>넘어갈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0AC7840" w14:textId="77777777" w:rsidR="00870EBA" w:rsidRDefault="00870EBA" w:rsidP="00870EBA">
      <w:pPr>
        <w:numPr>
          <w:ilvl w:val="0"/>
          <w:numId w:val="24"/>
        </w:numPr>
      </w:pPr>
      <w:r>
        <w:rPr>
          <w:rFonts w:hint="eastAsia"/>
        </w:rPr>
        <w:t>I</w:t>
      </w:r>
      <w:r>
        <w:t>D/</w:t>
      </w:r>
      <w:r>
        <w:rPr>
          <w:rFonts w:hint="eastAsia"/>
        </w:rPr>
        <w:t>P</w:t>
      </w:r>
      <w:r>
        <w:t xml:space="preserve">W </w:t>
      </w:r>
      <w:r>
        <w:rPr>
          <w:rFonts w:hint="eastAsia"/>
        </w:rPr>
        <w:t>찾기</w:t>
      </w:r>
    </w:p>
    <w:p w14:paraId="438DDC5B" w14:textId="77777777" w:rsidR="00870EBA" w:rsidRDefault="00447180" w:rsidP="00870EBA">
      <w:pPr>
        <w:numPr>
          <w:ilvl w:val="0"/>
          <w:numId w:val="25"/>
        </w:numPr>
      </w:pPr>
      <w:r>
        <w:rPr>
          <w:rFonts w:hint="eastAsia"/>
        </w:rPr>
        <w:t>회원인</w:t>
      </w:r>
      <w:r>
        <w:rPr>
          <w:rFonts w:hint="eastAsia"/>
        </w:rPr>
        <w:t xml:space="preserve"> </w:t>
      </w:r>
      <w:r w:rsidR="00870EBA">
        <w:rPr>
          <w:rFonts w:hint="eastAsia"/>
        </w:rPr>
        <w:t>사용자는</w:t>
      </w:r>
      <w:r w:rsidR="00870EBA">
        <w:rPr>
          <w:rFonts w:hint="eastAsia"/>
        </w:rPr>
        <w:t xml:space="preserve"> </w:t>
      </w:r>
      <w:r w:rsidR="00870EBA">
        <w:rPr>
          <w:rFonts w:hint="eastAsia"/>
        </w:rPr>
        <w:t>로그인</w:t>
      </w:r>
      <w:r w:rsidR="00870EBA">
        <w:rPr>
          <w:rFonts w:hint="eastAsia"/>
        </w:rPr>
        <w:t xml:space="preserve"> </w:t>
      </w:r>
      <w:r w:rsidR="00870EBA">
        <w:rPr>
          <w:rFonts w:hint="eastAsia"/>
        </w:rPr>
        <w:t>실패</w:t>
      </w:r>
      <w:r w:rsidR="00870EBA">
        <w:rPr>
          <w:rFonts w:hint="eastAsia"/>
        </w:rPr>
        <w:t xml:space="preserve"> </w:t>
      </w:r>
      <w:r w:rsidR="00870EBA">
        <w:rPr>
          <w:rFonts w:hint="eastAsia"/>
        </w:rPr>
        <w:t>시</w:t>
      </w:r>
      <w:r w:rsidR="00870EBA">
        <w:rPr>
          <w:rFonts w:hint="eastAsia"/>
        </w:rPr>
        <w:t xml:space="preserve"> </w:t>
      </w:r>
      <w:r>
        <w:rPr>
          <w:rFonts w:hint="eastAsia"/>
        </w:rPr>
        <w:t>회원</w:t>
      </w:r>
      <w:r w:rsidR="00870EBA">
        <w:rPr>
          <w:rFonts w:hint="eastAsia"/>
        </w:rPr>
        <w:t>정보를</w:t>
      </w:r>
      <w:r w:rsidR="00870EBA">
        <w:rPr>
          <w:rFonts w:hint="eastAsia"/>
        </w:rPr>
        <w:t xml:space="preserve"> </w:t>
      </w:r>
      <w:r w:rsidR="00870EBA">
        <w:rPr>
          <w:rFonts w:hint="eastAsia"/>
        </w:rPr>
        <w:t>통해서</w:t>
      </w:r>
      <w:r w:rsidR="00870EBA">
        <w:rPr>
          <w:rFonts w:hint="eastAsia"/>
        </w:rPr>
        <w:t xml:space="preserve"> </w:t>
      </w:r>
      <w:r w:rsidR="00870EBA">
        <w:t>ID/PW</w:t>
      </w:r>
      <w:r w:rsidR="00870EBA">
        <w:rPr>
          <w:rFonts w:hint="eastAsia"/>
        </w:rPr>
        <w:t>을</w:t>
      </w:r>
      <w:r w:rsidR="00870EBA">
        <w:rPr>
          <w:rFonts w:hint="eastAsia"/>
        </w:rPr>
        <w:t xml:space="preserve"> </w:t>
      </w:r>
      <w:r w:rsidR="00870EBA">
        <w:rPr>
          <w:rFonts w:hint="eastAsia"/>
        </w:rPr>
        <w:t>찾을</w:t>
      </w:r>
      <w:r w:rsidR="00870EBA">
        <w:rPr>
          <w:rFonts w:hint="eastAsia"/>
        </w:rPr>
        <w:t xml:space="preserve"> </w:t>
      </w:r>
      <w:r w:rsidR="00870EBA">
        <w:rPr>
          <w:rFonts w:hint="eastAsia"/>
        </w:rPr>
        <w:t>수</w:t>
      </w:r>
      <w:r w:rsidR="00870EBA">
        <w:rPr>
          <w:rFonts w:hint="eastAsia"/>
        </w:rPr>
        <w:t xml:space="preserve"> </w:t>
      </w:r>
      <w:r w:rsidR="00870EBA">
        <w:rPr>
          <w:rFonts w:hint="eastAsia"/>
        </w:rPr>
        <w:t>있다</w:t>
      </w:r>
      <w:r w:rsidR="00870EBA">
        <w:rPr>
          <w:rFonts w:hint="eastAsia"/>
        </w:rPr>
        <w:t>.</w:t>
      </w:r>
    </w:p>
    <w:p w14:paraId="344B763C" w14:textId="77777777" w:rsidR="00870EBA" w:rsidRDefault="00447180" w:rsidP="00870EBA">
      <w:pPr>
        <w:numPr>
          <w:ilvl w:val="0"/>
          <w:numId w:val="24"/>
        </w:numPr>
      </w:pPr>
      <w:r>
        <w:rPr>
          <w:rFonts w:hint="eastAsia"/>
        </w:rPr>
        <w:t>회원</w:t>
      </w:r>
      <w:r w:rsidR="00870EBA">
        <w:rPr>
          <w:rFonts w:hint="eastAsia"/>
        </w:rPr>
        <w:t>정보수정하기</w:t>
      </w:r>
    </w:p>
    <w:p w14:paraId="4E03BA35" w14:textId="77777777" w:rsidR="00870EBA" w:rsidRDefault="00447180" w:rsidP="00870EBA">
      <w:pPr>
        <w:numPr>
          <w:ilvl w:val="0"/>
          <w:numId w:val="25"/>
        </w:numPr>
      </w:pPr>
      <w:r>
        <w:rPr>
          <w:rFonts w:hint="eastAsia"/>
        </w:rPr>
        <w:t>회원인</w:t>
      </w:r>
      <w:r>
        <w:rPr>
          <w:rFonts w:hint="eastAsia"/>
        </w:rPr>
        <w:t xml:space="preserve"> </w:t>
      </w:r>
      <w:r w:rsidR="00870EBA">
        <w:rPr>
          <w:rFonts w:hint="eastAsia"/>
        </w:rPr>
        <w:t>사용자는</w:t>
      </w:r>
      <w:r w:rsidR="00870EBA">
        <w:rPr>
          <w:rFonts w:hint="eastAsia"/>
        </w:rPr>
        <w:t xml:space="preserve"> </w:t>
      </w:r>
      <w:r>
        <w:rPr>
          <w:rFonts w:hint="eastAsia"/>
        </w:rPr>
        <w:t>회원</w:t>
      </w:r>
      <w:r w:rsidR="00870EBA">
        <w:rPr>
          <w:rFonts w:hint="eastAsia"/>
        </w:rPr>
        <w:t xml:space="preserve"> </w:t>
      </w:r>
      <w:r w:rsidR="00870EBA">
        <w:rPr>
          <w:rFonts w:hint="eastAsia"/>
        </w:rPr>
        <w:t>정보를</w:t>
      </w:r>
      <w:r w:rsidR="00870EBA">
        <w:rPr>
          <w:rFonts w:hint="eastAsia"/>
        </w:rPr>
        <w:t xml:space="preserve"> </w:t>
      </w:r>
      <w:r w:rsidR="00870EBA">
        <w:rPr>
          <w:rFonts w:hint="eastAsia"/>
        </w:rPr>
        <w:t>수정할</w:t>
      </w:r>
      <w:r w:rsidR="00870EBA">
        <w:rPr>
          <w:rFonts w:hint="eastAsia"/>
        </w:rPr>
        <w:t xml:space="preserve"> </w:t>
      </w:r>
      <w:r w:rsidR="00870EBA">
        <w:rPr>
          <w:rFonts w:hint="eastAsia"/>
        </w:rPr>
        <w:t>수</w:t>
      </w:r>
      <w:r w:rsidR="00870EBA">
        <w:rPr>
          <w:rFonts w:hint="eastAsia"/>
        </w:rPr>
        <w:t xml:space="preserve"> </w:t>
      </w:r>
      <w:r w:rsidR="00870EBA">
        <w:rPr>
          <w:rFonts w:hint="eastAsia"/>
        </w:rPr>
        <w:t>있다</w:t>
      </w:r>
      <w:r w:rsidR="00870EBA">
        <w:rPr>
          <w:rFonts w:hint="eastAsia"/>
        </w:rPr>
        <w:t>.</w:t>
      </w:r>
    </w:p>
    <w:p w14:paraId="000B5801" w14:textId="77777777" w:rsidR="00870EBA" w:rsidRDefault="00870EBA" w:rsidP="00870EBA">
      <w:pPr>
        <w:numPr>
          <w:ilvl w:val="0"/>
          <w:numId w:val="24"/>
        </w:numPr>
      </w:pPr>
      <w:r>
        <w:rPr>
          <w:rFonts w:hint="eastAsia"/>
        </w:rPr>
        <w:t>탈퇴하기</w:t>
      </w:r>
    </w:p>
    <w:p w14:paraId="4E3BBC2F" w14:textId="77777777" w:rsidR="00870EBA" w:rsidRDefault="00870EBA" w:rsidP="00870EBA">
      <w:pPr>
        <w:numPr>
          <w:ilvl w:val="0"/>
          <w:numId w:val="25"/>
        </w:numPr>
      </w:pP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 w:rsidR="00310B4F">
        <w:rPr>
          <w:rFonts w:hint="eastAsia"/>
        </w:rPr>
        <w:t>탈퇴할</w:t>
      </w:r>
      <w:r w:rsidR="00310B4F">
        <w:rPr>
          <w:rFonts w:hint="eastAsia"/>
        </w:rPr>
        <w:t xml:space="preserve"> </w:t>
      </w:r>
      <w:r w:rsidR="00310B4F">
        <w:rPr>
          <w:rFonts w:hint="eastAsia"/>
        </w:rPr>
        <w:t>수</w:t>
      </w:r>
      <w:r w:rsidR="00310B4F">
        <w:rPr>
          <w:rFonts w:hint="eastAsia"/>
        </w:rPr>
        <w:t xml:space="preserve"> </w:t>
      </w:r>
      <w:r w:rsidR="00310B4F">
        <w:rPr>
          <w:rFonts w:hint="eastAsia"/>
        </w:rPr>
        <w:t>있다</w:t>
      </w:r>
      <w:r w:rsidR="00310B4F">
        <w:rPr>
          <w:rFonts w:hint="eastAsia"/>
        </w:rPr>
        <w:t>.</w:t>
      </w:r>
      <w:r w:rsidR="00310B4F">
        <w:t xml:space="preserve"> </w:t>
      </w:r>
      <w:r w:rsidR="00310B4F">
        <w:rPr>
          <w:rFonts w:hint="eastAsia"/>
        </w:rPr>
        <w:t>탈퇴</w:t>
      </w:r>
      <w:r w:rsidR="00310B4F">
        <w:rPr>
          <w:rFonts w:hint="eastAsia"/>
        </w:rPr>
        <w:t xml:space="preserve"> </w:t>
      </w:r>
      <w:r w:rsidR="00310B4F">
        <w:rPr>
          <w:rFonts w:hint="eastAsia"/>
        </w:rPr>
        <w:t>시</w:t>
      </w:r>
      <w:r w:rsidR="00310B4F">
        <w:rPr>
          <w:rFonts w:hint="eastAsia"/>
        </w:rPr>
        <w:t xml:space="preserve"> </w:t>
      </w:r>
      <w:r w:rsidR="00310B4F">
        <w:rPr>
          <w:rFonts w:hint="eastAsia"/>
        </w:rPr>
        <w:t>개인정보는</w:t>
      </w:r>
      <w:r w:rsidR="00310B4F">
        <w:rPr>
          <w:rFonts w:hint="eastAsia"/>
        </w:rPr>
        <w:t xml:space="preserve"> </w:t>
      </w:r>
      <w:r w:rsidR="00310B4F">
        <w:rPr>
          <w:rFonts w:hint="eastAsia"/>
        </w:rPr>
        <w:t>일괄</w:t>
      </w:r>
      <w:r w:rsidR="00310B4F">
        <w:rPr>
          <w:rFonts w:hint="eastAsia"/>
        </w:rPr>
        <w:t xml:space="preserve"> </w:t>
      </w:r>
      <w:r w:rsidR="00310B4F">
        <w:rPr>
          <w:rFonts w:hint="eastAsia"/>
        </w:rPr>
        <w:t>삭제한다</w:t>
      </w:r>
      <w:r w:rsidR="00310B4F">
        <w:rPr>
          <w:rFonts w:hint="eastAsia"/>
        </w:rPr>
        <w:t>.</w:t>
      </w:r>
    </w:p>
    <w:p w14:paraId="64AF3C27" w14:textId="77777777" w:rsidR="00870EBA" w:rsidRDefault="00870EBA" w:rsidP="00870EBA">
      <w:pPr>
        <w:numPr>
          <w:ilvl w:val="0"/>
          <w:numId w:val="24"/>
        </w:numPr>
      </w:pP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추가하기</w:t>
      </w:r>
    </w:p>
    <w:p w14:paraId="31A38CEB" w14:textId="77777777" w:rsidR="00310B4F" w:rsidRDefault="00310B4F" w:rsidP="00310B4F">
      <w:pPr>
        <w:numPr>
          <w:ilvl w:val="0"/>
          <w:numId w:val="25"/>
        </w:numPr>
      </w:pP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선택하고</w:t>
      </w:r>
      <w:r>
        <w:rPr>
          <w:rFonts w:hint="eastAsia"/>
        </w:rPr>
        <w:t xml:space="preserve"> </w:t>
      </w:r>
      <w:r>
        <w:rPr>
          <w:rFonts w:hint="eastAsia"/>
        </w:rPr>
        <w:t>사진을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  <w:r>
        <w:rPr>
          <w:rFonts w:hint="eastAsia"/>
        </w:rPr>
        <w:t xml:space="preserve"> </w:t>
      </w:r>
      <w:r>
        <w:rPr>
          <w:rFonts w:hint="eastAsia"/>
        </w:rPr>
        <w:t>의류를</w:t>
      </w:r>
      <w:r>
        <w:rPr>
          <w:rFonts w:hint="eastAsia"/>
        </w:rPr>
        <w:t xml:space="preserve"> </w:t>
      </w:r>
      <w:r>
        <w:rPr>
          <w:rFonts w:hint="eastAsia"/>
        </w:rPr>
        <w:t>추가할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A61EAA9" w14:textId="77777777" w:rsidR="00870EBA" w:rsidRDefault="00870EBA" w:rsidP="00870EBA">
      <w:pPr>
        <w:numPr>
          <w:ilvl w:val="0"/>
          <w:numId w:val="24"/>
        </w:numPr>
      </w:pP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조회하기</w:t>
      </w:r>
    </w:p>
    <w:p w14:paraId="497446B0" w14:textId="2560A6F3" w:rsidR="00310B4F" w:rsidRDefault="50E87F53" w:rsidP="00310B4F">
      <w:pPr>
        <w:numPr>
          <w:ilvl w:val="0"/>
          <w:numId w:val="25"/>
        </w:numPr>
      </w:pPr>
      <w:r>
        <w:t>사용자는</w:t>
      </w:r>
      <w:r>
        <w:t xml:space="preserve"> </w:t>
      </w:r>
      <w:r>
        <w:t>전체보기</w:t>
      </w:r>
      <w:r>
        <w:t xml:space="preserve">, </w:t>
      </w:r>
      <w:r>
        <w:t>카테고리</w:t>
      </w:r>
      <w:r>
        <w:t xml:space="preserve">, </w:t>
      </w:r>
      <w:r>
        <w:t>색상</w:t>
      </w:r>
      <w:r>
        <w:t xml:space="preserve">, </w:t>
      </w:r>
      <w:r>
        <w:t>소재별로</w:t>
      </w:r>
      <w:r>
        <w:t xml:space="preserve"> </w:t>
      </w:r>
      <w:r>
        <w:t>보기를</w:t>
      </w:r>
      <w:r>
        <w:t xml:space="preserve"> </w:t>
      </w:r>
      <w:r>
        <w:t>통해</w:t>
      </w:r>
      <w:r>
        <w:t xml:space="preserve"> </w:t>
      </w:r>
      <w:r>
        <w:t>의류를</w:t>
      </w:r>
      <w:r>
        <w:t xml:space="preserve"> </w:t>
      </w:r>
      <w:r>
        <w:t>조회할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CC899FE" w14:textId="77777777" w:rsidR="00310B4F" w:rsidRDefault="00310B4F" w:rsidP="00310B4F">
      <w:pPr>
        <w:numPr>
          <w:ilvl w:val="0"/>
          <w:numId w:val="24"/>
        </w:numPr>
      </w:pP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수정하기</w:t>
      </w:r>
    </w:p>
    <w:p w14:paraId="06C866C4" w14:textId="77777777" w:rsidR="00310B4F" w:rsidRDefault="00310B4F" w:rsidP="00310B4F">
      <w:pPr>
        <w:numPr>
          <w:ilvl w:val="0"/>
          <w:numId w:val="25"/>
        </w:numPr>
      </w:pP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추가된</w:t>
      </w:r>
      <w:r>
        <w:rPr>
          <w:rFonts w:hint="eastAsia"/>
        </w:rPr>
        <w:t xml:space="preserve"> </w:t>
      </w:r>
      <w:r>
        <w:rPr>
          <w:rFonts w:hint="eastAsia"/>
        </w:rPr>
        <w:t>의류를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11B173D" w14:textId="77777777" w:rsidR="00870EBA" w:rsidRDefault="00870EBA" w:rsidP="00870EBA">
      <w:pPr>
        <w:numPr>
          <w:ilvl w:val="0"/>
          <w:numId w:val="24"/>
        </w:numPr>
      </w:pP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삭제하기</w:t>
      </w:r>
    </w:p>
    <w:p w14:paraId="1757552E" w14:textId="77777777" w:rsidR="00310B4F" w:rsidRDefault="00310B4F" w:rsidP="00310B4F">
      <w:pPr>
        <w:numPr>
          <w:ilvl w:val="0"/>
          <w:numId w:val="25"/>
        </w:numPr>
      </w:pP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추가된</w:t>
      </w:r>
      <w:r>
        <w:rPr>
          <w:rFonts w:hint="eastAsia"/>
        </w:rPr>
        <w:t xml:space="preserve"> </w:t>
      </w:r>
      <w:r>
        <w:rPr>
          <w:rFonts w:hint="eastAsia"/>
        </w:rPr>
        <w:t>의류를</w:t>
      </w:r>
      <w:r>
        <w:rPr>
          <w:rFonts w:hint="eastAsia"/>
        </w:rPr>
        <w:t xml:space="preserve"> </w:t>
      </w:r>
      <w:r>
        <w:rPr>
          <w:rFonts w:hint="eastAsia"/>
        </w:rPr>
        <w:t>삭제할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C6B8D45" w14:textId="77777777" w:rsidR="00870EBA" w:rsidRDefault="00310B4F" w:rsidP="00870EBA">
      <w:pPr>
        <w:numPr>
          <w:ilvl w:val="0"/>
          <w:numId w:val="24"/>
        </w:numPr>
      </w:pP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조합하기</w:t>
      </w:r>
    </w:p>
    <w:p w14:paraId="15175574" w14:textId="77777777" w:rsidR="00310B4F" w:rsidRDefault="00310B4F" w:rsidP="00310B4F">
      <w:pPr>
        <w:numPr>
          <w:ilvl w:val="0"/>
          <w:numId w:val="25"/>
        </w:numPr>
      </w:pP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의류를</w:t>
      </w:r>
      <w:r>
        <w:rPr>
          <w:rFonts w:hint="eastAsia"/>
        </w:rPr>
        <w:t xml:space="preserve"> </w:t>
      </w:r>
      <w:r>
        <w:rPr>
          <w:rFonts w:hint="eastAsia"/>
        </w:rPr>
        <w:t>상하의</w:t>
      </w:r>
      <w:r>
        <w:rPr>
          <w:rFonts w:hint="eastAsia"/>
        </w:rPr>
        <w:t xml:space="preserve"> </w:t>
      </w:r>
      <w:r>
        <w:rPr>
          <w:rFonts w:hint="eastAsia"/>
        </w:rPr>
        <w:t>세트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조합할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B35FE42" w14:textId="77777777" w:rsidR="00310B4F" w:rsidRDefault="00310B4F" w:rsidP="00310B4F">
      <w:pPr>
        <w:numPr>
          <w:ilvl w:val="0"/>
          <w:numId w:val="24"/>
        </w:numPr>
      </w:pP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분리하기</w:t>
      </w:r>
    </w:p>
    <w:p w14:paraId="3F1AE5F2" w14:textId="0415BE6B" w:rsidR="50E87F53" w:rsidRDefault="50E87F53" w:rsidP="50E87F53">
      <w:pPr>
        <w:numPr>
          <w:ilvl w:val="0"/>
          <w:numId w:val="25"/>
        </w:numPr>
      </w:pPr>
      <w:r>
        <w:t>사용자는</w:t>
      </w:r>
      <w:r>
        <w:t xml:space="preserve"> </w:t>
      </w:r>
      <w:r>
        <w:t>자주</w:t>
      </w:r>
      <w:r>
        <w:t xml:space="preserve"> </w:t>
      </w:r>
      <w:r>
        <w:t>착용</w:t>
      </w:r>
      <w:r>
        <w:t>/</w:t>
      </w:r>
      <w:r>
        <w:t>착용하지</w:t>
      </w:r>
      <w:r>
        <w:t xml:space="preserve"> </w:t>
      </w:r>
      <w:r>
        <w:t>않는</w:t>
      </w:r>
      <w:r>
        <w:t xml:space="preserve"> </w:t>
      </w:r>
      <w:r>
        <w:t>의류를</w:t>
      </w:r>
      <w:r>
        <w:t xml:space="preserve"> </w:t>
      </w:r>
      <w:r>
        <w:t>분리할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64FA93F" w14:textId="3AE7DECD" w:rsidR="50E87F53" w:rsidRDefault="50E87F53" w:rsidP="50E87F53">
      <w:pPr>
        <w:pStyle w:val="ListParagraph"/>
        <w:numPr>
          <w:ilvl w:val="0"/>
          <w:numId w:val="24"/>
        </w:numPr>
        <w:ind w:leftChars="0"/>
        <w:rPr>
          <w:rFonts w:eastAsia="Batang" w:hAnsi="Batang" w:cs="Batang"/>
        </w:rPr>
      </w:pPr>
      <w:r w:rsidRPr="50E87F53">
        <w:t>의류</w:t>
      </w:r>
      <w:r w:rsidRPr="50E87F53">
        <w:t xml:space="preserve"> </w:t>
      </w:r>
      <w:r w:rsidRPr="50E87F53">
        <w:t>정보제공</w:t>
      </w:r>
    </w:p>
    <w:p w14:paraId="6E4C792F" w14:textId="40D2D507" w:rsidR="50E87F53" w:rsidRDefault="50E87F53" w:rsidP="50E87F53">
      <w:r w:rsidRPr="50E87F53">
        <w:t xml:space="preserve">-   </w:t>
      </w:r>
      <w:r w:rsidRPr="50E87F53">
        <w:t>회원인</w:t>
      </w:r>
      <w:r w:rsidRPr="50E87F53">
        <w:t xml:space="preserve"> </w:t>
      </w:r>
      <w:r w:rsidRPr="50E87F53">
        <w:t>사용자에게</w:t>
      </w:r>
      <w:r w:rsidRPr="50E87F53">
        <w:t xml:space="preserve"> </w:t>
      </w:r>
      <w:r w:rsidRPr="50E87F53">
        <w:t>소재</w:t>
      </w:r>
      <w:r w:rsidRPr="50E87F53">
        <w:t xml:space="preserve">, </w:t>
      </w:r>
      <w:r w:rsidRPr="50E87F53">
        <w:t>색상별로</w:t>
      </w:r>
      <w:r w:rsidRPr="50E87F53">
        <w:t xml:space="preserve"> </w:t>
      </w:r>
      <w:r w:rsidRPr="50E87F53">
        <w:t>세탁법</w:t>
      </w:r>
      <w:r w:rsidRPr="50E87F53">
        <w:t>,</w:t>
      </w:r>
      <w:r w:rsidRPr="50E87F53">
        <w:t>보관법</w:t>
      </w:r>
      <w:r w:rsidRPr="50E87F53">
        <w:t xml:space="preserve"> </w:t>
      </w:r>
      <w:r w:rsidRPr="50E87F53">
        <w:t>등에</w:t>
      </w:r>
      <w:r w:rsidRPr="50E87F53">
        <w:t xml:space="preserve"> </w:t>
      </w:r>
      <w:r w:rsidRPr="50E87F53">
        <w:t>대한</w:t>
      </w:r>
      <w:r w:rsidRPr="50E87F53">
        <w:t xml:space="preserve"> </w:t>
      </w:r>
      <w:r w:rsidRPr="50E87F53">
        <w:t>정보를</w:t>
      </w:r>
      <w:r w:rsidRPr="50E87F53">
        <w:t xml:space="preserve"> </w:t>
      </w:r>
      <w:r w:rsidRPr="50E87F53">
        <w:t>제공한다</w:t>
      </w:r>
      <w:r w:rsidRPr="50E87F53">
        <w:t>.</w:t>
      </w:r>
    </w:p>
    <w:p w14:paraId="303605C7" w14:textId="77777777" w:rsidR="00310B4F" w:rsidRDefault="50E87F53" w:rsidP="00310B4F">
      <w:pPr>
        <w:numPr>
          <w:ilvl w:val="0"/>
          <w:numId w:val="24"/>
        </w:numPr>
      </w:pPr>
      <w:r>
        <w:t>알림</w:t>
      </w:r>
      <w:r>
        <w:t xml:space="preserve"> </w:t>
      </w:r>
      <w:r>
        <w:t>여부</w:t>
      </w:r>
      <w:r>
        <w:t xml:space="preserve"> </w:t>
      </w:r>
      <w:r>
        <w:t>설정</w:t>
      </w:r>
    </w:p>
    <w:p w14:paraId="2388715F" w14:textId="77777777" w:rsidR="00310B4F" w:rsidRDefault="00310B4F" w:rsidP="00310B4F">
      <w:pPr>
        <w:numPr>
          <w:ilvl w:val="0"/>
          <w:numId w:val="25"/>
        </w:numPr>
      </w:pP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팝업을</w:t>
      </w:r>
      <w:r>
        <w:rPr>
          <w:rFonts w:hint="eastAsia"/>
        </w:rPr>
        <w:t xml:space="preserve"> </w:t>
      </w:r>
      <w:r>
        <w:t>on/</w:t>
      </w:r>
      <w:r>
        <w:rPr>
          <w:rFonts w:hint="eastAsia"/>
        </w:rPr>
        <w:t>o</w:t>
      </w:r>
      <w:r>
        <w:t xml:space="preserve">ff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4720754" w14:textId="77777777" w:rsidR="00837D71" w:rsidRDefault="00837D71" w:rsidP="00837D71">
      <w:r>
        <w:t>&lt;</w:t>
      </w:r>
      <w:r>
        <w:rPr>
          <w:rFonts w:hint="eastAsia"/>
        </w:rPr>
        <w:t>기대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>&gt;</w:t>
      </w:r>
    </w:p>
    <w:p w14:paraId="658FF5BC" w14:textId="77777777" w:rsidR="00837D71" w:rsidRDefault="00837D71" w:rsidP="00837D71">
      <w:r>
        <w:rPr>
          <w:rFonts w:hint="eastAsia"/>
        </w:rPr>
        <w:t xml:space="preserve"> </w:t>
      </w:r>
      <w:r>
        <w:rPr>
          <w:rFonts w:hint="eastAsia"/>
        </w:rPr>
        <w:t>계절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착용할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의류는</w:t>
      </w:r>
      <w:r>
        <w:rPr>
          <w:rFonts w:hint="eastAsia"/>
        </w:rPr>
        <w:t xml:space="preserve"> </w:t>
      </w:r>
      <w:r>
        <w:rPr>
          <w:rFonts w:hint="eastAsia"/>
        </w:rPr>
        <w:t>달라진다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의류를</w:t>
      </w:r>
      <w:r>
        <w:rPr>
          <w:rFonts w:hint="eastAsia"/>
        </w:rPr>
        <w:t xml:space="preserve"> </w:t>
      </w:r>
      <w:r>
        <w:rPr>
          <w:rFonts w:hint="eastAsia"/>
        </w:rPr>
        <w:t>보관하는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불가피한</w:t>
      </w:r>
      <w:r>
        <w:rPr>
          <w:rFonts w:hint="eastAsia"/>
        </w:rPr>
        <w:t xml:space="preserve"> </w:t>
      </w:r>
      <w:r>
        <w:rPr>
          <w:rFonts w:hint="eastAsia"/>
        </w:rPr>
        <w:t>경우이다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의류를</w:t>
      </w:r>
      <w:r>
        <w:rPr>
          <w:rFonts w:hint="eastAsia"/>
        </w:rPr>
        <w:t xml:space="preserve"> </w:t>
      </w:r>
      <w:r>
        <w:rPr>
          <w:rFonts w:hint="eastAsia"/>
        </w:rPr>
        <w:t>파악하는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불편사항의</w:t>
      </w:r>
      <w:r>
        <w:rPr>
          <w:rFonts w:hint="eastAsia"/>
        </w:rPr>
        <w:t xml:space="preserve"> </w:t>
      </w:r>
      <w:r>
        <w:rPr>
          <w:rFonts w:hint="eastAsia"/>
        </w:rPr>
        <w:t>해결을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프로그램이다</w:t>
      </w:r>
      <w:r>
        <w:rPr>
          <w:rFonts w:hint="eastAsia"/>
        </w:rPr>
        <w:t>.</w:t>
      </w:r>
      <w:r>
        <w:t xml:space="preserve"> </w:t>
      </w:r>
    </w:p>
    <w:p w14:paraId="5ED30D6E" w14:textId="77777777" w:rsidR="00837D71" w:rsidRDefault="00837D71" w:rsidP="009312A9">
      <w:pPr>
        <w:numPr>
          <w:ilvl w:val="0"/>
          <w:numId w:val="26"/>
        </w:numPr>
      </w:pPr>
      <w:r>
        <w:rPr>
          <w:rFonts w:hint="eastAsia"/>
        </w:rPr>
        <w:t>의류를</w:t>
      </w:r>
      <w:r>
        <w:rPr>
          <w:rFonts w:hint="eastAsia"/>
        </w:rPr>
        <w:t xml:space="preserve"> </w:t>
      </w:r>
      <w:r w:rsidR="009312A9">
        <w:rPr>
          <w:rFonts w:hint="eastAsia"/>
        </w:rPr>
        <w:t>편리하게</w:t>
      </w:r>
      <w:r w:rsidR="009312A9">
        <w:rPr>
          <w:rFonts w:hint="eastAsia"/>
        </w:rPr>
        <w:t xml:space="preserve"> </w:t>
      </w:r>
      <w:r w:rsidR="009312A9">
        <w:rPr>
          <w:rFonts w:hint="eastAsia"/>
        </w:rPr>
        <w:t>관리할</w:t>
      </w:r>
      <w:r w:rsidR="009312A9">
        <w:rPr>
          <w:rFonts w:hint="eastAsia"/>
        </w:rPr>
        <w:t xml:space="preserve"> </w:t>
      </w:r>
      <w:r w:rsidR="009312A9">
        <w:rPr>
          <w:rFonts w:hint="eastAsia"/>
        </w:rPr>
        <w:t>수</w:t>
      </w:r>
      <w:r w:rsidR="009312A9">
        <w:rPr>
          <w:rFonts w:hint="eastAsia"/>
        </w:rPr>
        <w:t xml:space="preserve"> </w:t>
      </w:r>
      <w:r w:rsidR="009312A9">
        <w:rPr>
          <w:rFonts w:hint="eastAsia"/>
        </w:rPr>
        <w:t>있다</w:t>
      </w:r>
      <w:r w:rsidR="009312A9">
        <w:rPr>
          <w:rFonts w:hint="eastAsia"/>
        </w:rPr>
        <w:t>.</w:t>
      </w:r>
    </w:p>
    <w:p w14:paraId="61B71086" w14:textId="77777777" w:rsidR="009312A9" w:rsidRDefault="009312A9" w:rsidP="00837D71">
      <w:pPr>
        <w:numPr>
          <w:ilvl w:val="0"/>
          <w:numId w:val="26"/>
        </w:numPr>
      </w:pPr>
      <w:r>
        <w:rPr>
          <w:rFonts w:hint="eastAsia"/>
        </w:rPr>
        <w:t>현실에서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</w:p>
    <w:p w14:paraId="4701BD2B" w14:textId="77777777" w:rsidR="009312A9" w:rsidRDefault="009312A9" w:rsidP="009312A9">
      <w:pPr>
        <w:ind w:left="400"/>
      </w:pPr>
      <w:r>
        <w:t xml:space="preserve">2.1 </w:t>
      </w: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조합하기</w:t>
      </w:r>
    </w:p>
    <w:p w14:paraId="28C30851" w14:textId="77777777" w:rsidR="009312A9" w:rsidRDefault="009312A9" w:rsidP="009312A9">
      <w:pPr>
        <w:ind w:left="560"/>
      </w:pPr>
    </w:p>
    <w:p w14:paraId="5D22E244" w14:textId="77777777" w:rsidR="00AC6F6C" w:rsidRDefault="0077313E" w:rsidP="004221DF">
      <w:r>
        <w:rPr>
          <w:rFonts w:hint="eastAsia"/>
        </w:rPr>
        <w:t xml:space="preserve"> </w:t>
      </w:r>
      <w:r w:rsidR="00AC6F6C">
        <w:br w:type="page"/>
      </w:r>
    </w:p>
    <w:p w14:paraId="1E4F388D" w14:textId="77777777" w:rsidR="001630AB" w:rsidRDefault="00AC6F6C" w:rsidP="004221DF">
      <w:pPr>
        <w:pStyle w:val="Heading1"/>
      </w:pPr>
      <w:bookmarkStart w:id="6" w:name="_Toc447209003"/>
      <w:r>
        <w:rPr>
          <w:rFonts w:hint="eastAsia"/>
        </w:rPr>
        <w:t>사용자 분석</w:t>
      </w:r>
      <w:bookmarkEnd w:id="5"/>
      <w:bookmarkEnd w:id="6"/>
    </w:p>
    <w:p w14:paraId="603937A3" w14:textId="77777777" w:rsidR="0017696D" w:rsidRPr="0017696D" w:rsidRDefault="0017696D" w:rsidP="0017696D">
      <w:pPr>
        <w:pStyle w:val="Heading2"/>
      </w:pPr>
      <w:bookmarkStart w:id="7" w:name="_Toc447209004"/>
      <w:r>
        <w:rPr>
          <w:rFonts w:hint="eastAsia"/>
        </w:rPr>
        <w:t>액터 정의</w:t>
      </w:r>
      <w:bookmarkEnd w:id="7"/>
    </w:p>
    <w:p w14:paraId="0E184DD2" w14:textId="77777777" w:rsidR="005127C2" w:rsidRPr="005127C2" w:rsidRDefault="005127C2" w:rsidP="005127C2"/>
    <w:p w14:paraId="2F98A5B6" w14:textId="77777777"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2"/>
        <w:gridCol w:w="6042"/>
      </w:tblGrid>
      <w:tr w:rsidR="00EF53CF" w:rsidRPr="00BA2195" w14:paraId="25231DC1" w14:textId="77777777" w:rsidTr="50E87F53">
        <w:tc>
          <w:tcPr>
            <w:tcW w:w="2482" w:type="dxa"/>
            <w:shd w:val="clear" w:color="auto" w:fill="CCCCCC"/>
          </w:tcPr>
          <w:p w14:paraId="0E19F323" w14:textId="77777777" w:rsidR="00EF53CF" w:rsidRPr="00EF53CF" w:rsidRDefault="00EF53CF" w:rsidP="005A4497">
            <w:pPr>
              <w:pStyle w:val="a2"/>
            </w:pPr>
            <w:r w:rsidRPr="00EF53CF">
              <w:rPr>
                <w:rFonts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14:paraId="14914C27" w14:textId="77777777" w:rsidR="00EF53CF" w:rsidRPr="00EF53CF" w:rsidRDefault="00EF53CF" w:rsidP="005A4497">
            <w:pPr>
              <w:pStyle w:val="a2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14:paraId="3C7B8F0F" w14:textId="77777777" w:rsidTr="50E87F53">
        <w:tc>
          <w:tcPr>
            <w:tcW w:w="2482" w:type="dxa"/>
          </w:tcPr>
          <w:p w14:paraId="4F3947AF" w14:textId="77777777" w:rsidR="00EF53CF" w:rsidRPr="009312A9" w:rsidRDefault="00FF46A0" w:rsidP="00EF53CF">
            <w:pPr>
              <w:jc w:val="center"/>
              <w:rPr>
                <w:rStyle w:val="a1"/>
                <w:color w:val="auto"/>
              </w:rPr>
            </w:pPr>
            <w:r w:rsidRPr="009312A9">
              <w:rPr>
                <w:rStyle w:val="a1"/>
                <w:rFonts w:hint="eastAsia"/>
                <w:color w:val="auto"/>
              </w:rPr>
              <w:t>사용자</w:t>
            </w:r>
          </w:p>
        </w:tc>
        <w:tc>
          <w:tcPr>
            <w:tcW w:w="6042" w:type="dxa"/>
          </w:tcPr>
          <w:p w14:paraId="637FE4DB" w14:textId="77777777" w:rsidR="00FF46A0" w:rsidRPr="009312A9" w:rsidRDefault="009312A9" w:rsidP="00C22C37">
            <w:pPr>
              <w:rPr>
                <w:rStyle w:val="a1"/>
                <w:color w:val="auto"/>
              </w:rPr>
            </w:pPr>
            <w:r w:rsidRPr="009312A9">
              <w:rPr>
                <w:rStyle w:val="a1"/>
                <w:rFonts w:hint="eastAsia"/>
                <w:color w:val="auto"/>
              </w:rPr>
              <w:t>의류</w:t>
            </w:r>
            <w:r w:rsidRPr="009312A9">
              <w:rPr>
                <w:rStyle w:val="a1"/>
                <w:rFonts w:hint="eastAsia"/>
                <w:color w:val="auto"/>
              </w:rPr>
              <w:t xml:space="preserve"> </w:t>
            </w:r>
            <w:r w:rsidRPr="009312A9">
              <w:rPr>
                <w:rStyle w:val="a1"/>
                <w:rFonts w:hint="eastAsia"/>
                <w:color w:val="auto"/>
              </w:rPr>
              <w:t>관리</w:t>
            </w:r>
            <w:r w:rsidRPr="009312A9">
              <w:rPr>
                <w:rStyle w:val="a1"/>
                <w:rFonts w:hint="eastAsia"/>
                <w:color w:val="auto"/>
              </w:rPr>
              <w:t xml:space="preserve"> </w:t>
            </w:r>
            <w:r w:rsidRPr="009312A9">
              <w:rPr>
                <w:rStyle w:val="a1"/>
                <w:rFonts w:hint="eastAsia"/>
                <w:color w:val="auto"/>
              </w:rPr>
              <w:t>프로그램을</w:t>
            </w:r>
            <w:r w:rsidRPr="009312A9">
              <w:rPr>
                <w:rStyle w:val="a1"/>
                <w:rFonts w:hint="eastAsia"/>
                <w:color w:val="auto"/>
              </w:rPr>
              <w:t xml:space="preserve"> </w:t>
            </w:r>
            <w:r w:rsidRPr="009312A9">
              <w:rPr>
                <w:rStyle w:val="a1"/>
                <w:rFonts w:hint="eastAsia"/>
                <w:color w:val="auto"/>
              </w:rPr>
              <w:t>사용하는</w:t>
            </w:r>
            <w:r w:rsidRPr="009312A9">
              <w:rPr>
                <w:rStyle w:val="a1"/>
                <w:rFonts w:hint="eastAsia"/>
                <w:color w:val="auto"/>
              </w:rPr>
              <w:t xml:space="preserve"> </w:t>
            </w:r>
            <w:r w:rsidRPr="009312A9">
              <w:rPr>
                <w:rStyle w:val="a1"/>
                <w:rFonts w:hint="eastAsia"/>
                <w:color w:val="auto"/>
              </w:rPr>
              <w:t>최상위</w:t>
            </w:r>
            <w:r w:rsidRPr="009312A9">
              <w:rPr>
                <w:rStyle w:val="a1"/>
                <w:rFonts w:hint="eastAsia"/>
                <w:color w:val="auto"/>
              </w:rPr>
              <w:t xml:space="preserve"> </w:t>
            </w:r>
            <w:r w:rsidRPr="009312A9">
              <w:rPr>
                <w:rStyle w:val="a1"/>
                <w:rFonts w:hint="eastAsia"/>
                <w:color w:val="auto"/>
              </w:rPr>
              <w:t>사용자</w:t>
            </w:r>
          </w:p>
        </w:tc>
      </w:tr>
      <w:tr w:rsidR="00EF53CF" w:rsidRPr="00BA2195" w14:paraId="6A620883" w14:textId="77777777" w:rsidTr="50E87F53">
        <w:tc>
          <w:tcPr>
            <w:tcW w:w="2482" w:type="dxa"/>
          </w:tcPr>
          <w:p w14:paraId="5A10E40C" w14:textId="05C1EB6F" w:rsidR="00EF53CF" w:rsidRPr="009312A9" w:rsidRDefault="50E87F53" w:rsidP="00EF53CF">
            <w:pPr>
              <w:jc w:val="center"/>
              <w:rPr>
                <w:rFonts w:ascii="Dotum" w:eastAsia="Dotum" w:hAnsi="Dotum"/>
              </w:rPr>
            </w:pPr>
            <w:r w:rsidRPr="50E87F53">
              <w:rPr>
                <w:rFonts w:ascii="Dotum" w:eastAsia="Dotum" w:hAnsi="Dotum"/>
              </w:rPr>
              <w:t>고객</w:t>
            </w:r>
          </w:p>
        </w:tc>
        <w:tc>
          <w:tcPr>
            <w:tcW w:w="6042" w:type="dxa"/>
          </w:tcPr>
          <w:p w14:paraId="55098C8E" w14:textId="50EA46C6" w:rsidR="00EF53CF" w:rsidRPr="009312A9" w:rsidRDefault="50E87F53" w:rsidP="0052318A">
            <w:pPr>
              <w:rPr>
                <w:rFonts w:ascii="Dotum" w:eastAsia="Dotum" w:hAnsi="Dotum"/>
              </w:rPr>
            </w:pPr>
            <w:r w:rsidRPr="50E87F53">
              <w:rPr>
                <w:rFonts w:ascii="Dotum" w:eastAsia="Dotum" w:hAnsi="Dotum"/>
              </w:rPr>
              <w:t>의류 관리 프로그램을 통해 의류 관리를 하는 사용자</w:t>
            </w:r>
          </w:p>
        </w:tc>
      </w:tr>
      <w:tr w:rsidR="00EF53CF" w:rsidRPr="00BA2195" w14:paraId="5D09B4BD" w14:textId="77777777" w:rsidTr="50E87F53">
        <w:tc>
          <w:tcPr>
            <w:tcW w:w="2482" w:type="dxa"/>
          </w:tcPr>
          <w:p w14:paraId="122946BB" w14:textId="6D7109A1" w:rsidR="50E87F53" w:rsidRDefault="50E87F53" w:rsidP="50E87F53">
            <w:pPr>
              <w:jc w:val="center"/>
              <w:rPr>
                <w:rFonts w:ascii="Dotum" w:eastAsia="Dotum" w:hAnsi="Dotum"/>
              </w:rPr>
            </w:pPr>
            <w:r w:rsidRPr="50E87F53">
              <w:rPr>
                <w:rFonts w:ascii="Dotum" w:eastAsia="Dotum" w:hAnsi="Dotum"/>
              </w:rPr>
              <w:t>회원</w:t>
            </w:r>
          </w:p>
        </w:tc>
        <w:tc>
          <w:tcPr>
            <w:tcW w:w="6042" w:type="dxa"/>
          </w:tcPr>
          <w:p w14:paraId="00B6B690" w14:textId="6D7109A1" w:rsidR="50E87F53" w:rsidRDefault="50E87F53" w:rsidP="50E87F53">
            <w:pPr>
              <w:rPr>
                <w:rFonts w:ascii="Dotum" w:eastAsia="Dotum" w:hAnsi="Dotum"/>
              </w:rPr>
            </w:pPr>
            <w:r w:rsidRPr="50E87F53">
              <w:rPr>
                <w:rFonts w:ascii="Dotum" w:eastAsia="Dotum" w:hAnsi="Dotum"/>
              </w:rPr>
              <w:t>로그인을 한 사용자</w:t>
            </w:r>
          </w:p>
        </w:tc>
      </w:tr>
      <w:tr w:rsidR="00EF53CF" w:rsidRPr="00BA2195" w14:paraId="5AED6EC0" w14:textId="77777777" w:rsidTr="50E87F53">
        <w:tc>
          <w:tcPr>
            <w:tcW w:w="2482" w:type="dxa"/>
          </w:tcPr>
          <w:p w14:paraId="24C82AB2" w14:textId="6D7109A1" w:rsidR="50E87F53" w:rsidRDefault="50E87F53" w:rsidP="50E87F53">
            <w:pPr>
              <w:jc w:val="center"/>
              <w:rPr>
                <w:rFonts w:ascii="Dotum" w:eastAsia="Dotum" w:hAnsi="Dotum"/>
              </w:rPr>
            </w:pPr>
            <w:r w:rsidRPr="50E87F53">
              <w:rPr>
                <w:rFonts w:ascii="Dotum" w:eastAsia="Dotum" w:hAnsi="Dotum"/>
              </w:rPr>
              <w:t>비회원</w:t>
            </w:r>
          </w:p>
        </w:tc>
        <w:tc>
          <w:tcPr>
            <w:tcW w:w="6042" w:type="dxa"/>
          </w:tcPr>
          <w:p w14:paraId="6BDD3111" w14:textId="6D7109A1" w:rsidR="50E87F53" w:rsidRDefault="50E87F53" w:rsidP="50E87F53">
            <w:pPr>
              <w:rPr>
                <w:rFonts w:ascii="Dotum" w:eastAsia="Dotum" w:hAnsi="Dotum"/>
              </w:rPr>
            </w:pPr>
            <w:r w:rsidRPr="50E87F53">
              <w:rPr>
                <w:rFonts w:ascii="Dotum" w:eastAsia="Dotum" w:hAnsi="Dotum"/>
              </w:rPr>
              <w:t>로그인을 하지 않은 사용자</w:t>
            </w:r>
          </w:p>
        </w:tc>
      </w:tr>
      <w:tr w:rsidR="00EF53CF" w:rsidRPr="00BA2195" w14:paraId="43F10142" w14:textId="77777777" w:rsidTr="50E87F53">
        <w:tc>
          <w:tcPr>
            <w:tcW w:w="2482" w:type="dxa"/>
          </w:tcPr>
          <w:p w14:paraId="1634AD90" w14:textId="6D7109A1" w:rsidR="50E87F53" w:rsidRDefault="50E87F53" w:rsidP="50E87F53">
            <w:pPr>
              <w:jc w:val="center"/>
              <w:rPr>
                <w:rFonts w:ascii="Dotum" w:eastAsia="Dotum" w:hAnsi="Dotum"/>
              </w:rPr>
            </w:pPr>
            <w:r w:rsidRPr="50E87F53">
              <w:rPr>
                <w:rFonts w:ascii="Dotum" w:eastAsia="Dotum" w:hAnsi="Dotum"/>
              </w:rPr>
              <w:t>DB</w:t>
            </w:r>
          </w:p>
        </w:tc>
        <w:tc>
          <w:tcPr>
            <w:tcW w:w="6042" w:type="dxa"/>
          </w:tcPr>
          <w:p w14:paraId="37DAE8FF" w14:textId="6D7109A1" w:rsidR="50E87F53" w:rsidRDefault="50E87F53" w:rsidP="50E87F53">
            <w:pPr>
              <w:rPr>
                <w:rFonts w:ascii="Dotum" w:eastAsia="Dotum" w:hAnsi="Dotum"/>
              </w:rPr>
            </w:pPr>
            <w:r w:rsidRPr="50E87F53">
              <w:rPr>
                <w:rFonts w:ascii="Dotum" w:eastAsia="Dotum" w:hAnsi="Dotum"/>
              </w:rPr>
              <w:t>사용자별 의류 정보를 가진 DB</w:t>
            </w:r>
          </w:p>
        </w:tc>
      </w:tr>
      <w:tr w:rsidR="00EF53CF" w:rsidRPr="00BA2195" w14:paraId="6E4E3012" w14:textId="77777777" w:rsidTr="50E87F53">
        <w:tc>
          <w:tcPr>
            <w:tcW w:w="2482" w:type="dxa"/>
          </w:tcPr>
          <w:p w14:paraId="0FCA2875" w14:textId="65D34206" w:rsidR="00EF53CF" w:rsidRPr="00EF53CF" w:rsidRDefault="50E87F53" w:rsidP="00EF53CF">
            <w:pPr>
              <w:jc w:val="center"/>
              <w:rPr>
                <w:rFonts w:ascii="Dotum" w:eastAsia="Dotum" w:hAnsi="Dotum"/>
              </w:rPr>
            </w:pPr>
            <w:r w:rsidRPr="50E87F53">
              <w:rPr>
                <w:rFonts w:ascii="Dotum" w:eastAsia="Dotum" w:hAnsi="Dotum"/>
              </w:rPr>
              <w:t>서버</w:t>
            </w:r>
          </w:p>
        </w:tc>
        <w:tc>
          <w:tcPr>
            <w:tcW w:w="6042" w:type="dxa"/>
          </w:tcPr>
          <w:p w14:paraId="597EBE0F" w14:textId="45E0B6DF" w:rsidR="00EF53CF" w:rsidRPr="00EF53CF" w:rsidRDefault="50E87F53" w:rsidP="50E87F53">
            <w:pPr>
              <w:rPr>
                <w:color w:val="000000" w:themeColor="text1"/>
                <w:szCs w:val="20"/>
              </w:rPr>
            </w:pPr>
            <w:r w:rsidRPr="50E87F53">
              <w:rPr>
                <w:rFonts w:ascii="Dotum" w:eastAsia="Dotum" w:hAnsi="Dotum" w:cs="Dotum"/>
                <w:color w:val="000000" w:themeColor="text1"/>
                <w:szCs w:val="20"/>
              </w:rPr>
              <w:t>쪽지 및 알림 팝업을 띄우는 시스템</w:t>
            </w:r>
          </w:p>
        </w:tc>
      </w:tr>
    </w:tbl>
    <w:p w14:paraId="48970E96" w14:textId="77777777" w:rsidR="00EF53CF" w:rsidRDefault="00EF53CF" w:rsidP="00EF53CF"/>
    <w:p w14:paraId="661767A2" w14:textId="77777777" w:rsidR="00FF46A0" w:rsidRDefault="00E917F3" w:rsidP="000B7E36">
      <w:pPr>
        <w:pStyle w:val="Heading2"/>
      </w:pPr>
      <w:bookmarkStart w:id="8" w:name="_Toc287096152"/>
      <w:bookmarkStart w:id="9" w:name="_Toc447209005"/>
      <w:r>
        <w:rPr>
          <w:rFonts w:hint="eastAsia"/>
        </w:rPr>
        <w:t>액터 다이어그램</w:t>
      </w:r>
      <w:bookmarkEnd w:id="8"/>
      <w:bookmarkEnd w:id="9"/>
    </w:p>
    <w:p w14:paraId="2AEF9535" w14:textId="66C8B2EA" w:rsidR="000B7E36" w:rsidRDefault="000B7E36" w:rsidP="00FF46A0">
      <w:pPr>
        <w:jc w:val="center"/>
      </w:pPr>
    </w:p>
    <w:p w14:paraId="3B3EE174" w14:textId="25CE1DCE" w:rsidR="50E87F53" w:rsidRDefault="50E87F53" w:rsidP="50E87F53">
      <w:pPr>
        <w:jc w:val="center"/>
      </w:pPr>
    </w:p>
    <w:p w14:paraId="3DFEA24F" w14:textId="19302872" w:rsidR="50E87F53" w:rsidRDefault="50E87F53" w:rsidP="50E87F53">
      <w:pPr>
        <w:jc w:val="center"/>
      </w:pPr>
      <w:r>
        <w:rPr>
          <w:noProof/>
        </w:rPr>
        <w:drawing>
          <wp:inline distT="0" distB="0" distL="0" distR="0" wp14:anchorId="525ACEE6" wp14:editId="7BE99F4A">
            <wp:extent cx="4572000" cy="3676650"/>
            <wp:effectExtent l="0" t="0" r="0" b="0"/>
            <wp:docPr id="439352534" name="Picture 43935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E68C" w14:textId="77777777" w:rsidR="004221DF" w:rsidRDefault="004221DF" w:rsidP="004221DF">
      <w:r>
        <w:br w:type="page"/>
      </w:r>
    </w:p>
    <w:p w14:paraId="49086FF6" w14:textId="77777777" w:rsidR="00BE571A" w:rsidRDefault="00416A4D" w:rsidP="004221DF">
      <w:pPr>
        <w:pStyle w:val="Heading1"/>
      </w:pPr>
      <w:bookmarkStart w:id="10" w:name="_Toc447209006"/>
      <w:r>
        <w:rPr>
          <w:rFonts w:hint="eastAsia"/>
        </w:rPr>
        <w:t>요구사항 분석</w:t>
      </w:r>
      <w:bookmarkEnd w:id="10"/>
    </w:p>
    <w:p w14:paraId="63BC07CF" w14:textId="77777777" w:rsidR="000C2157" w:rsidRDefault="000C2157" w:rsidP="005A219F">
      <w:pPr>
        <w:pStyle w:val="Heading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14:paraId="3F846911" w14:textId="77777777" w:rsidR="000C2157" w:rsidRPr="005A219F" w:rsidRDefault="000C2157" w:rsidP="005A219F"/>
    <w:p w14:paraId="39F90B29" w14:textId="77777777" w:rsidR="000C2157" w:rsidRPr="0003407A" w:rsidRDefault="000C2157" w:rsidP="00440DE6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14:paraId="3BBA2E3A" w14:textId="77777777" w:rsidTr="50E87F53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14:paraId="222DF711" w14:textId="77777777" w:rsidR="000C2157" w:rsidRPr="00D54A11" w:rsidRDefault="000C2157" w:rsidP="0003407A">
            <w:pPr>
              <w:pStyle w:val="a2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586C127A" w14:textId="77777777" w:rsidR="000C2157" w:rsidRPr="00D54A11" w:rsidRDefault="000C2157" w:rsidP="0003407A">
            <w:pPr>
              <w:pStyle w:val="a2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14:paraId="450DC137" w14:textId="77777777" w:rsidR="000C2157" w:rsidRPr="00D54A11" w:rsidRDefault="000C2157" w:rsidP="0003407A">
            <w:pPr>
              <w:pStyle w:val="a2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14:paraId="3A92C38B" w14:textId="77777777" w:rsidTr="50E87F53">
        <w:trPr>
          <w:trHeight w:val="338"/>
        </w:trPr>
        <w:tc>
          <w:tcPr>
            <w:tcW w:w="1490" w:type="dxa"/>
          </w:tcPr>
          <w:p w14:paraId="708C3957" w14:textId="77777777" w:rsidR="000C2157" w:rsidRPr="00447180" w:rsidRDefault="000B7E36" w:rsidP="0003407A">
            <w:pPr>
              <w:jc w:val="center"/>
              <w:rPr>
                <w:rStyle w:val="a1"/>
                <w:color w:val="auto"/>
              </w:rPr>
            </w:pPr>
            <w:r w:rsidRPr="00447180">
              <w:rPr>
                <w:rStyle w:val="a1"/>
                <w:rFonts w:hint="eastAsia"/>
                <w:color w:val="auto"/>
              </w:rPr>
              <w:t>회원가입</w:t>
            </w:r>
          </w:p>
        </w:tc>
        <w:tc>
          <w:tcPr>
            <w:tcW w:w="6095" w:type="dxa"/>
          </w:tcPr>
          <w:p w14:paraId="4E80A961" w14:textId="77777777" w:rsidR="000C2157" w:rsidRPr="00447180" w:rsidRDefault="000B7E36" w:rsidP="0003407A">
            <w:pPr>
              <w:rPr>
                <w:rStyle w:val="a1"/>
                <w:color w:val="auto"/>
              </w:rPr>
            </w:pPr>
            <w:r w:rsidRPr="00447180">
              <w:rPr>
                <w:rStyle w:val="a1"/>
                <w:rFonts w:hint="eastAsia"/>
                <w:color w:val="auto"/>
              </w:rPr>
              <w:t>사용자는</w:t>
            </w:r>
            <w:r w:rsidRPr="00447180">
              <w:rPr>
                <w:rStyle w:val="a1"/>
                <w:rFonts w:hint="eastAsia"/>
                <w:color w:val="auto"/>
              </w:rPr>
              <w:t xml:space="preserve"> </w:t>
            </w:r>
            <w:r w:rsidRPr="00447180">
              <w:rPr>
                <w:rStyle w:val="a1"/>
                <w:rFonts w:hint="eastAsia"/>
                <w:color w:val="auto"/>
              </w:rPr>
              <w:t>이름</w:t>
            </w:r>
            <w:r w:rsidRPr="00447180">
              <w:rPr>
                <w:rStyle w:val="a1"/>
                <w:rFonts w:hint="eastAsia"/>
                <w:color w:val="auto"/>
              </w:rPr>
              <w:t>,</w:t>
            </w:r>
            <w:r w:rsidRPr="00447180">
              <w:rPr>
                <w:rStyle w:val="a1"/>
                <w:color w:val="auto"/>
              </w:rPr>
              <w:t xml:space="preserve"> ID, PW, </w:t>
            </w:r>
            <w:r w:rsidRPr="00447180">
              <w:rPr>
                <w:rStyle w:val="a1"/>
                <w:rFonts w:hint="eastAsia"/>
                <w:color w:val="auto"/>
              </w:rPr>
              <w:t>생년원일</w:t>
            </w:r>
            <w:r w:rsidRPr="00447180">
              <w:rPr>
                <w:rStyle w:val="a1"/>
                <w:rFonts w:hint="eastAsia"/>
                <w:color w:val="auto"/>
              </w:rPr>
              <w:t>,</w:t>
            </w:r>
            <w:r w:rsidRPr="00447180">
              <w:rPr>
                <w:rStyle w:val="a1"/>
                <w:color w:val="auto"/>
              </w:rPr>
              <w:t xml:space="preserve"> </w:t>
            </w:r>
            <w:r w:rsidRPr="00447180">
              <w:rPr>
                <w:rStyle w:val="a1"/>
                <w:rFonts w:hint="eastAsia"/>
                <w:color w:val="auto"/>
              </w:rPr>
              <w:t>이메일을</w:t>
            </w:r>
            <w:r w:rsidRPr="00447180">
              <w:rPr>
                <w:rStyle w:val="a1"/>
                <w:rFonts w:hint="eastAsia"/>
                <w:color w:val="auto"/>
              </w:rPr>
              <w:t xml:space="preserve"> </w:t>
            </w:r>
            <w:r w:rsidRPr="00447180">
              <w:rPr>
                <w:rStyle w:val="a1"/>
                <w:rFonts w:hint="eastAsia"/>
                <w:color w:val="auto"/>
              </w:rPr>
              <w:t>입력하여</w:t>
            </w:r>
            <w:r w:rsidRPr="00447180">
              <w:rPr>
                <w:rStyle w:val="a1"/>
                <w:rFonts w:hint="eastAsia"/>
                <w:color w:val="auto"/>
              </w:rPr>
              <w:t xml:space="preserve"> </w:t>
            </w:r>
            <w:r w:rsidR="00447180" w:rsidRPr="00447180">
              <w:rPr>
                <w:rStyle w:val="a1"/>
                <w:rFonts w:hint="eastAsia"/>
                <w:color w:val="auto"/>
              </w:rPr>
              <w:t>회원가입을</w:t>
            </w:r>
            <w:r w:rsidR="00447180" w:rsidRPr="00447180">
              <w:rPr>
                <w:rStyle w:val="a1"/>
                <w:rFonts w:hint="eastAsia"/>
                <w:color w:val="auto"/>
              </w:rPr>
              <w:t xml:space="preserve"> </w:t>
            </w:r>
            <w:r w:rsidR="00447180" w:rsidRPr="00447180">
              <w:rPr>
                <w:rStyle w:val="a1"/>
                <w:rFonts w:hint="eastAsia"/>
                <w:color w:val="auto"/>
              </w:rPr>
              <w:t>할</w:t>
            </w:r>
            <w:r w:rsidR="00447180" w:rsidRPr="00447180">
              <w:rPr>
                <w:rStyle w:val="a1"/>
                <w:rFonts w:hint="eastAsia"/>
                <w:color w:val="auto"/>
              </w:rPr>
              <w:t xml:space="preserve"> </w:t>
            </w:r>
            <w:r w:rsidR="00447180" w:rsidRPr="00447180">
              <w:rPr>
                <w:rStyle w:val="a1"/>
                <w:rFonts w:hint="eastAsia"/>
                <w:color w:val="auto"/>
              </w:rPr>
              <w:t>수</w:t>
            </w:r>
            <w:r w:rsidR="00447180" w:rsidRPr="00447180">
              <w:rPr>
                <w:rStyle w:val="a1"/>
                <w:rFonts w:hint="eastAsia"/>
                <w:color w:val="auto"/>
              </w:rPr>
              <w:t xml:space="preserve"> </w:t>
            </w:r>
            <w:r w:rsidR="00447180" w:rsidRPr="00447180">
              <w:rPr>
                <w:rStyle w:val="a1"/>
                <w:rFonts w:hint="eastAsia"/>
                <w:color w:val="auto"/>
              </w:rPr>
              <w:t>있다</w:t>
            </w:r>
            <w:r w:rsidR="00447180" w:rsidRPr="00447180">
              <w:rPr>
                <w:rStyle w:val="a1"/>
                <w:rFonts w:hint="eastAsia"/>
                <w:color w:val="auto"/>
              </w:rPr>
              <w:t>.</w:t>
            </w:r>
            <w:r w:rsidR="00447180" w:rsidRPr="00447180">
              <w:rPr>
                <w:rStyle w:val="a1"/>
                <w:color w:val="auto"/>
              </w:rPr>
              <w:t xml:space="preserve"> </w:t>
            </w:r>
            <w:r w:rsidR="00447180" w:rsidRPr="00447180">
              <w:rPr>
                <w:rStyle w:val="a1"/>
                <w:rFonts w:hint="eastAsia"/>
                <w:color w:val="auto"/>
              </w:rPr>
              <w:t>이</w:t>
            </w:r>
            <w:r w:rsidR="00447180" w:rsidRPr="00447180">
              <w:rPr>
                <w:rStyle w:val="a1"/>
                <w:rFonts w:hint="eastAsia"/>
                <w:color w:val="auto"/>
              </w:rPr>
              <w:t xml:space="preserve"> </w:t>
            </w:r>
            <w:r w:rsidR="00447180" w:rsidRPr="00447180">
              <w:rPr>
                <w:rStyle w:val="a1"/>
                <w:rFonts w:hint="eastAsia"/>
                <w:color w:val="auto"/>
              </w:rPr>
              <w:t>때</w:t>
            </w:r>
            <w:r w:rsidR="00447180" w:rsidRPr="00447180">
              <w:rPr>
                <w:rStyle w:val="a1"/>
                <w:rFonts w:hint="eastAsia"/>
                <w:color w:val="auto"/>
              </w:rPr>
              <w:t xml:space="preserve"> </w:t>
            </w:r>
            <w:r w:rsidR="00447180" w:rsidRPr="00447180">
              <w:rPr>
                <w:rStyle w:val="a1"/>
                <w:color w:val="auto"/>
              </w:rPr>
              <w:t>ID</w:t>
            </w:r>
            <w:r w:rsidR="00447180" w:rsidRPr="00447180">
              <w:rPr>
                <w:rStyle w:val="a1"/>
                <w:rFonts w:hint="eastAsia"/>
                <w:color w:val="auto"/>
              </w:rPr>
              <w:t>가</w:t>
            </w:r>
            <w:r w:rsidR="00447180" w:rsidRPr="00447180">
              <w:rPr>
                <w:rStyle w:val="a1"/>
                <w:rFonts w:hint="eastAsia"/>
                <w:color w:val="auto"/>
              </w:rPr>
              <w:t xml:space="preserve"> </w:t>
            </w:r>
            <w:r w:rsidR="00447180" w:rsidRPr="00447180">
              <w:rPr>
                <w:rStyle w:val="a1"/>
                <w:rFonts w:hint="eastAsia"/>
                <w:color w:val="auto"/>
              </w:rPr>
              <w:t>이미</w:t>
            </w:r>
            <w:r w:rsidR="00447180" w:rsidRPr="00447180">
              <w:rPr>
                <w:rStyle w:val="a1"/>
                <w:rFonts w:hint="eastAsia"/>
                <w:color w:val="auto"/>
              </w:rPr>
              <w:t xml:space="preserve"> </w:t>
            </w:r>
            <w:r w:rsidR="00447180" w:rsidRPr="00447180">
              <w:rPr>
                <w:rStyle w:val="a1"/>
                <w:rFonts w:hint="eastAsia"/>
                <w:color w:val="auto"/>
              </w:rPr>
              <w:t>존재하거나</w:t>
            </w:r>
            <w:r w:rsidR="00447180" w:rsidRPr="00447180">
              <w:rPr>
                <w:rStyle w:val="a1"/>
                <w:rFonts w:hint="eastAsia"/>
                <w:color w:val="auto"/>
              </w:rPr>
              <w:t xml:space="preserve"> P</w:t>
            </w:r>
            <w:r w:rsidR="00447180" w:rsidRPr="00447180">
              <w:rPr>
                <w:rStyle w:val="a1"/>
                <w:color w:val="auto"/>
              </w:rPr>
              <w:t>W</w:t>
            </w:r>
            <w:r w:rsidR="00447180" w:rsidRPr="00447180">
              <w:rPr>
                <w:rStyle w:val="a1"/>
                <w:rFonts w:hint="eastAsia"/>
                <w:color w:val="auto"/>
              </w:rPr>
              <w:t>와</w:t>
            </w:r>
            <w:r w:rsidR="00447180" w:rsidRPr="00447180">
              <w:rPr>
                <w:rStyle w:val="a1"/>
                <w:rFonts w:hint="eastAsia"/>
                <w:color w:val="auto"/>
              </w:rPr>
              <w:t xml:space="preserve"> </w:t>
            </w:r>
            <w:r w:rsidR="00447180" w:rsidRPr="00447180">
              <w:rPr>
                <w:rStyle w:val="a1"/>
                <w:rFonts w:hint="eastAsia"/>
                <w:color w:val="auto"/>
              </w:rPr>
              <w:t>중복인</w:t>
            </w:r>
            <w:r w:rsidR="00447180" w:rsidRPr="00447180">
              <w:rPr>
                <w:rStyle w:val="a1"/>
                <w:rFonts w:hint="eastAsia"/>
                <w:color w:val="auto"/>
              </w:rPr>
              <w:t xml:space="preserve"> </w:t>
            </w:r>
            <w:r w:rsidR="00447180" w:rsidRPr="00447180">
              <w:rPr>
                <w:rStyle w:val="a1"/>
                <w:rFonts w:hint="eastAsia"/>
                <w:color w:val="auto"/>
              </w:rPr>
              <w:t>경우</w:t>
            </w:r>
            <w:r w:rsidR="00447180" w:rsidRPr="00447180">
              <w:rPr>
                <w:rStyle w:val="a1"/>
                <w:rFonts w:hint="eastAsia"/>
                <w:color w:val="auto"/>
              </w:rPr>
              <w:t xml:space="preserve"> </w:t>
            </w:r>
            <w:r w:rsidR="00447180" w:rsidRPr="00447180">
              <w:rPr>
                <w:rStyle w:val="a1"/>
                <w:rFonts w:hint="eastAsia"/>
                <w:color w:val="auto"/>
              </w:rPr>
              <w:t>알람을</w:t>
            </w:r>
            <w:r w:rsidR="00447180" w:rsidRPr="00447180">
              <w:rPr>
                <w:rStyle w:val="a1"/>
                <w:rFonts w:hint="eastAsia"/>
                <w:color w:val="auto"/>
              </w:rPr>
              <w:t xml:space="preserve"> </w:t>
            </w:r>
            <w:r w:rsidR="00447180" w:rsidRPr="00447180">
              <w:rPr>
                <w:rStyle w:val="a1"/>
                <w:rFonts w:hint="eastAsia"/>
                <w:color w:val="auto"/>
              </w:rPr>
              <w:t>전송한다</w:t>
            </w:r>
            <w:r w:rsidR="00447180" w:rsidRPr="00447180">
              <w:rPr>
                <w:rStyle w:val="a1"/>
                <w:rFonts w:hint="eastAsia"/>
                <w:color w:val="auto"/>
              </w:rPr>
              <w:t>.</w:t>
            </w:r>
          </w:p>
        </w:tc>
        <w:tc>
          <w:tcPr>
            <w:tcW w:w="898" w:type="dxa"/>
          </w:tcPr>
          <w:p w14:paraId="38EEC1EF" w14:textId="77777777" w:rsidR="000C2157" w:rsidRPr="00D54A11" w:rsidRDefault="000C2157" w:rsidP="0003407A">
            <w:pPr>
              <w:jc w:val="center"/>
              <w:rPr>
                <w:rFonts w:ascii="Dotum" w:eastAsia="Dotum" w:hAnsi="Dotum"/>
              </w:rPr>
            </w:pPr>
          </w:p>
        </w:tc>
      </w:tr>
      <w:tr w:rsidR="000C2157" w:rsidRPr="00D54A11" w14:paraId="4E307131" w14:textId="77777777" w:rsidTr="50E87F53">
        <w:trPr>
          <w:trHeight w:val="338"/>
        </w:trPr>
        <w:tc>
          <w:tcPr>
            <w:tcW w:w="1490" w:type="dxa"/>
          </w:tcPr>
          <w:p w14:paraId="2B647D8B" w14:textId="77777777" w:rsidR="000C2157" w:rsidRPr="00447180" w:rsidRDefault="00447180" w:rsidP="0003407A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로그인</w:t>
            </w:r>
          </w:p>
        </w:tc>
        <w:tc>
          <w:tcPr>
            <w:tcW w:w="6095" w:type="dxa"/>
          </w:tcPr>
          <w:p w14:paraId="4931135D" w14:textId="77777777" w:rsidR="000C2157" w:rsidRPr="00447180" w:rsidRDefault="00447180" w:rsidP="0003407A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사용자는 로그인 페이지에서 I</w:t>
            </w:r>
            <w:r>
              <w:rPr>
                <w:rFonts w:ascii="Dotum" w:eastAsia="Dotum" w:hAnsi="Dotum"/>
              </w:rPr>
              <w:t>D</w:t>
            </w:r>
            <w:r>
              <w:rPr>
                <w:rFonts w:ascii="Dotum" w:eastAsia="Dotum" w:hAnsi="Dotum" w:hint="eastAsia"/>
              </w:rPr>
              <w:t xml:space="preserve">와 </w:t>
            </w:r>
            <w:r>
              <w:rPr>
                <w:rFonts w:ascii="Dotum" w:eastAsia="Dotum" w:hAnsi="Dotum"/>
              </w:rPr>
              <w:t>PW</w:t>
            </w:r>
            <w:r>
              <w:rPr>
                <w:rFonts w:ascii="Dotum" w:eastAsia="Dotum" w:hAnsi="Dotum" w:hint="eastAsia"/>
              </w:rPr>
              <w:t>을 입력해 로그인 할 수 있다.</w:t>
            </w:r>
            <w:r>
              <w:rPr>
                <w:rFonts w:ascii="Dotum" w:eastAsia="Dotum" w:hAnsi="Dotum"/>
              </w:rPr>
              <w:t xml:space="preserve"> </w:t>
            </w:r>
            <w:r>
              <w:rPr>
                <w:rFonts w:ascii="Dotum" w:eastAsia="Dotum" w:hAnsi="Dotum" w:hint="eastAsia"/>
              </w:rPr>
              <w:t xml:space="preserve">일치하는 경우 로그인 된 </w:t>
            </w:r>
            <w:r>
              <w:rPr>
                <w:rFonts w:ascii="Dotum" w:eastAsia="Dotum" w:hAnsi="Dotum"/>
              </w:rPr>
              <w:t xml:space="preserve">Main </w:t>
            </w:r>
            <w:r>
              <w:rPr>
                <w:rFonts w:ascii="Dotum" w:eastAsia="Dotum" w:hAnsi="Dotum" w:hint="eastAsia"/>
              </w:rPr>
              <w:t>화면으로 이동하고,</w:t>
            </w:r>
            <w:r>
              <w:rPr>
                <w:rFonts w:ascii="Dotum" w:eastAsia="Dotum" w:hAnsi="Dotum"/>
              </w:rPr>
              <w:t xml:space="preserve"> </w:t>
            </w:r>
            <w:r>
              <w:rPr>
                <w:rFonts w:ascii="Dotum" w:eastAsia="Dotum" w:hAnsi="Dotum" w:hint="eastAsia"/>
              </w:rPr>
              <w:t xml:space="preserve">둘 중 하나라도 불일치하는 경우 잘못되었다는 팝업창을 띄우고 사용자의 선택에 의해 </w:t>
            </w:r>
            <w:r>
              <w:rPr>
                <w:rFonts w:ascii="Dotum" w:eastAsia="Dotum" w:hAnsi="Dotum"/>
              </w:rPr>
              <w:t>ID/PW</w:t>
            </w:r>
            <w:r>
              <w:rPr>
                <w:rFonts w:ascii="Dotum" w:eastAsia="Dotum" w:hAnsi="Dotum" w:hint="eastAsia"/>
              </w:rPr>
              <w:t xml:space="preserve">찾기와 회원가입 페이지로 넘어갈 수 있다. </w:t>
            </w:r>
          </w:p>
        </w:tc>
        <w:tc>
          <w:tcPr>
            <w:tcW w:w="898" w:type="dxa"/>
          </w:tcPr>
          <w:p w14:paraId="7AC0B6C4" w14:textId="77777777" w:rsidR="000C2157" w:rsidRPr="00D54A11" w:rsidRDefault="000C2157" w:rsidP="0003407A">
            <w:pPr>
              <w:jc w:val="center"/>
              <w:rPr>
                <w:rFonts w:ascii="Dotum" w:eastAsia="Dotum" w:hAnsi="Dotum"/>
              </w:rPr>
            </w:pPr>
          </w:p>
        </w:tc>
      </w:tr>
      <w:tr w:rsidR="000C2157" w:rsidRPr="00D54A11" w14:paraId="60F66775" w14:textId="77777777" w:rsidTr="50E87F53">
        <w:trPr>
          <w:trHeight w:val="338"/>
        </w:trPr>
        <w:tc>
          <w:tcPr>
            <w:tcW w:w="1490" w:type="dxa"/>
          </w:tcPr>
          <w:p w14:paraId="33734589" w14:textId="77777777" w:rsidR="000C2157" w:rsidRPr="00447180" w:rsidRDefault="00447180" w:rsidP="0003407A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로그아웃</w:t>
            </w:r>
          </w:p>
        </w:tc>
        <w:tc>
          <w:tcPr>
            <w:tcW w:w="6095" w:type="dxa"/>
          </w:tcPr>
          <w:p w14:paraId="683F5F5A" w14:textId="77777777" w:rsidR="000C2157" w:rsidRPr="00447180" w:rsidRDefault="00447180" w:rsidP="0003407A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회원인 사용자는 로그인이 되어있는 상태에서 로그아웃 버튼을 통해 로그아웃 할 수 있다.</w:t>
            </w:r>
          </w:p>
        </w:tc>
        <w:tc>
          <w:tcPr>
            <w:tcW w:w="898" w:type="dxa"/>
          </w:tcPr>
          <w:p w14:paraId="6239DD94" w14:textId="77777777" w:rsidR="000C2157" w:rsidRPr="00D54A11" w:rsidRDefault="000C2157" w:rsidP="0003407A">
            <w:pPr>
              <w:jc w:val="center"/>
              <w:rPr>
                <w:rFonts w:ascii="Dotum" w:eastAsia="Dotum" w:hAnsi="Dotum"/>
              </w:rPr>
            </w:pPr>
          </w:p>
        </w:tc>
      </w:tr>
      <w:tr w:rsidR="000C2157" w:rsidRPr="00D54A11" w14:paraId="325B11C9" w14:textId="77777777" w:rsidTr="50E87F53">
        <w:trPr>
          <w:trHeight w:val="338"/>
        </w:trPr>
        <w:tc>
          <w:tcPr>
            <w:tcW w:w="1490" w:type="dxa"/>
          </w:tcPr>
          <w:p w14:paraId="67EBD489" w14:textId="77777777" w:rsidR="000C2157" w:rsidRPr="00447180" w:rsidRDefault="00447180" w:rsidP="0003407A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I</w:t>
            </w:r>
            <w:r>
              <w:rPr>
                <w:rFonts w:ascii="Dotum" w:eastAsia="Dotum" w:hAnsi="Dotum"/>
              </w:rPr>
              <w:t xml:space="preserve">D, PW </w:t>
            </w:r>
            <w:r>
              <w:rPr>
                <w:rFonts w:ascii="Dotum" w:eastAsia="Dotum" w:hAnsi="Dotum" w:hint="eastAsia"/>
              </w:rPr>
              <w:t>찾기</w:t>
            </w:r>
          </w:p>
        </w:tc>
        <w:tc>
          <w:tcPr>
            <w:tcW w:w="6095" w:type="dxa"/>
          </w:tcPr>
          <w:p w14:paraId="5D456E39" w14:textId="77777777" w:rsidR="000C2157" w:rsidRPr="00447180" w:rsidRDefault="00447180" w:rsidP="0003407A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사용자는 회원정보를 통해서 I</w:t>
            </w:r>
            <w:r>
              <w:rPr>
                <w:rFonts w:ascii="Dotum" w:eastAsia="Dotum" w:hAnsi="Dotum"/>
              </w:rPr>
              <w:t>D/PW</w:t>
            </w:r>
            <w:r>
              <w:rPr>
                <w:rFonts w:ascii="Dotum" w:eastAsia="Dotum" w:hAnsi="Dotum" w:hint="eastAsia"/>
              </w:rPr>
              <w:t>을 찾을 수 있다.</w:t>
            </w:r>
          </w:p>
        </w:tc>
        <w:tc>
          <w:tcPr>
            <w:tcW w:w="898" w:type="dxa"/>
          </w:tcPr>
          <w:p w14:paraId="4BA27479" w14:textId="77777777" w:rsidR="000C2157" w:rsidRPr="00D54A11" w:rsidRDefault="000C2157" w:rsidP="0003407A">
            <w:pPr>
              <w:jc w:val="center"/>
              <w:rPr>
                <w:rFonts w:ascii="Dotum" w:eastAsia="Dotum" w:hAnsi="Dotum"/>
              </w:rPr>
            </w:pPr>
          </w:p>
        </w:tc>
      </w:tr>
      <w:tr w:rsidR="000C2157" w:rsidRPr="00D54A11" w14:paraId="0E8CC5FD" w14:textId="77777777" w:rsidTr="50E87F53">
        <w:trPr>
          <w:trHeight w:val="338"/>
        </w:trPr>
        <w:tc>
          <w:tcPr>
            <w:tcW w:w="1490" w:type="dxa"/>
          </w:tcPr>
          <w:p w14:paraId="6AC61EF6" w14:textId="77777777" w:rsidR="000C2157" w:rsidRPr="00447180" w:rsidRDefault="00447180" w:rsidP="0003407A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회원정보수정</w:t>
            </w:r>
          </w:p>
        </w:tc>
        <w:tc>
          <w:tcPr>
            <w:tcW w:w="6095" w:type="dxa"/>
          </w:tcPr>
          <w:p w14:paraId="4D9EC67E" w14:textId="77777777" w:rsidR="000C2157" w:rsidRPr="00447180" w:rsidRDefault="00447180" w:rsidP="0003407A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회원인 사용자는 회원정보수정 페이지에서 회원정보를 변경할 수 있다.</w:t>
            </w:r>
          </w:p>
        </w:tc>
        <w:tc>
          <w:tcPr>
            <w:tcW w:w="898" w:type="dxa"/>
          </w:tcPr>
          <w:p w14:paraId="5F31A4D1" w14:textId="77777777" w:rsidR="000C2157" w:rsidRPr="00D54A11" w:rsidRDefault="000C2157" w:rsidP="0003407A">
            <w:pPr>
              <w:jc w:val="center"/>
              <w:rPr>
                <w:rFonts w:ascii="Dotum" w:eastAsia="Dotum" w:hAnsi="Dotum"/>
              </w:rPr>
            </w:pPr>
          </w:p>
        </w:tc>
      </w:tr>
      <w:tr w:rsidR="000C2157" w:rsidRPr="00D54A11" w14:paraId="030A8D58" w14:textId="77777777" w:rsidTr="50E87F53">
        <w:trPr>
          <w:trHeight w:val="338"/>
        </w:trPr>
        <w:tc>
          <w:tcPr>
            <w:tcW w:w="1490" w:type="dxa"/>
          </w:tcPr>
          <w:p w14:paraId="49942924" w14:textId="77777777" w:rsidR="000C2157" w:rsidRPr="00447180" w:rsidRDefault="00447180" w:rsidP="0003407A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탈퇴하기</w:t>
            </w:r>
          </w:p>
        </w:tc>
        <w:tc>
          <w:tcPr>
            <w:tcW w:w="6095" w:type="dxa"/>
          </w:tcPr>
          <w:p w14:paraId="53FB26B0" w14:textId="77777777" w:rsidR="000C2157" w:rsidRPr="00447180" w:rsidRDefault="00447180" w:rsidP="0003407A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회원인 사용자는 로그인이 되어있는 상태에서 탈퇴하기 버튼을 눌러</w:t>
            </w:r>
            <w:r w:rsidR="009F59C2">
              <w:rPr>
                <w:rFonts w:ascii="Dotum" w:eastAsia="Dotum" w:hAnsi="Dotum" w:hint="eastAsia"/>
              </w:rPr>
              <w:t xml:space="preserve"> 로그인 된 아이디를 회원 탈퇴할 수 있다.</w:t>
            </w:r>
          </w:p>
        </w:tc>
        <w:tc>
          <w:tcPr>
            <w:tcW w:w="898" w:type="dxa"/>
          </w:tcPr>
          <w:p w14:paraId="65081B42" w14:textId="77777777" w:rsidR="000C2157" w:rsidRPr="00D54A11" w:rsidRDefault="000C2157" w:rsidP="0003407A">
            <w:pPr>
              <w:jc w:val="center"/>
              <w:rPr>
                <w:rFonts w:ascii="Dotum" w:eastAsia="Dotum" w:hAnsi="Dotum"/>
              </w:rPr>
            </w:pPr>
          </w:p>
        </w:tc>
      </w:tr>
      <w:tr w:rsidR="000C2157" w:rsidRPr="00D54A11" w14:paraId="2711B835" w14:textId="77777777" w:rsidTr="50E87F53">
        <w:trPr>
          <w:trHeight w:val="353"/>
        </w:trPr>
        <w:tc>
          <w:tcPr>
            <w:tcW w:w="1490" w:type="dxa"/>
          </w:tcPr>
          <w:p w14:paraId="46DD1EB1" w14:textId="77777777" w:rsidR="000C2157" w:rsidRPr="00D54A11" w:rsidRDefault="00E849DA" w:rsidP="0003407A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의류 추가</w:t>
            </w:r>
          </w:p>
        </w:tc>
        <w:tc>
          <w:tcPr>
            <w:tcW w:w="6095" w:type="dxa"/>
          </w:tcPr>
          <w:p w14:paraId="2BEF4F36" w14:textId="77777777" w:rsidR="000C2157" w:rsidRPr="00D54A11" w:rsidRDefault="00B90673" w:rsidP="0003407A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사용자는 사진을 포함하여 카테고리에 맞게 의류를 추가할 수 있다.</w:t>
            </w:r>
          </w:p>
        </w:tc>
        <w:tc>
          <w:tcPr>
            <w:tcW w:w="898" w:type="dxa"/>
          </w:tcPr>
          <w:p w14:paraId="16BE8C1B" w14:textId="77777777" w:rsidR="000C2157" w:rsidRPr="00D54A11" w:rsidRDefault="000C2157" w:rsidP="0003407A">
            <w:pPr>
              <w:jc w:val="center"/>
              <w:rPr>
                <w:rFonts w:ascii="Dotum" w:eastAsia="Dotum" w:hAnsi="Dotum"/>
              </w:rPr>
            </w:pPr>
          </w:p>
        </w:tc>
      </w:tr>
      <w:tr w:rsidR="00E849DA" w:rsidRPr="00D54A11" w14:paraId="7F561098" w14:textId="77777777" w:rsidTr="50E87F53">
        <w:trPr>
          <w:trHeight w:val="353"/>
        </w:trPr>
        <w:tc>
          <w:tcPr>
            <w:tcW w:w="1490" w:type="dxa"/>
          </w:tcPr>
          <w:p w14:paraId="6DD49F45" w14:textId="77777777" w:rsidR="00E849DA" w:rsidRPr="00D54A11" w:rsidRDefault="00E849DA" w:rsidP="0003407A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의류 조회</w:t>
            </w:r>
          </w:p>
        </w:tc>
        <w:tc>
          <w:tcPr>
            <w:tcW w:w="6095" w:type="dxa"/>
          </w:tcPr>
          <w:p w14:paraId="10EF07FD" w14:textId="6B7B813E" w:rsidR="00E849DA" w:rsidRPr="00D54A11" w:rsidRDefault="50E87F53" w:rsidP="0003407A">
            <w:pPr>
              <w:jc w:val="center"/>
              <w:rPr>
                <w:rFonts w:ascii="Dotum" w:eastAsia="Dotum" w:hAnsi="Dotum"/>
              </w:rPr>
            </w:pPr>
            <w:r w:rsidRPr="50E87F53">
              <w:rPr>
                <w:rFonts w:ascii="Dotum" w:eastAsia="Dotum" w:hAnsi="Dotum"/>
              </w:rPr>
              <w:t>사용자는 전체보기, 카테고리,색상, 소재별로 의류를 조회할 수 있다.</w:t>
            </w:r>
          </w:p>
        </w:tc>
        <w:tc>
          <w:tcPr>
            <w:tcW w:w="898" w:type="dxa"/>
          </w:tcPr>
          <w:p w14:paraId="3D123A5F" w14:textId="77777777" w:rsidR="00E849DA" w:rsidRPr="00D54A11" w:rsidRDefault="00E849DA" w:rsidP="0003407A">
            <w:pPr>
              <w:jc w:val="center"/>
              <w:rPr>
                <w:rFonts w:ascii="Dotum" w:eastAsia="Dotum" w:hAnsi="Dotum"/>
              </w:rPr>
            </w:pPr>
          </w:p>
        </w:tc>
      </w:tr>
      <w:tr w:rsidR="00E849DA" w:rsidRPr="00D54A11" w14:paraId="21433018" w14:textId="77777777" w:rsidTr="50E87F53">
        <w:trPr>
          <w:trHeight w:val="353"/>
        </w:trPr>
        <w:tc>
          <w:tcPr>
            <w:tcW w:w="1490" w:type="dxa"/>
          </w:tcPr>
          <w:p w14:paraId="23C79F5E" w14:textId="77777777" w:rsidR="00E849DA" w:rsidRDefault="00E849DA" w:rsidP="0003407A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의류 수정</w:t>
            </w:r>
          </w:p>
        </w:tc>
        <w:tc>
          <w:tcPr>
            <w:tcW w:w="6095" w:type="dxa"/>
          </w:tcPr>
          <w:p w14:paraId="3C398E46" w14:textId="77777777" w:rsidR="00E849DA" w:rsidRPr="00D54A11" w:rsidRDefault="00B90673" w:rsidP="0003407A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사용자는 추가된 의류를 수정할 수 있다.</w:t>
            </w:r>
          </w:p>
        </w:tc>
        <w:tc>
          <w:tcPr>
            <w:tcW w:w="898" w:type="dxa"/>
          </w:tcPr>
          <w:p w14:paraId="0713E4F5" w14:textId="77777777" w:rsidR="00E849DA" w:rsidRPr="00D54A11" w:rsidRDefault="00E849DA" w:rsidP="0003407A">
            <w:pPr>
              <w:jc w:val="center"/>
              <w:rPr>
                <w:rFonts w:ascii="Dotum" w:eastAsia="Dotum" w:hAnsi="Dotum"/>
              </w:rPr>
            </w:pPr>
          </w:p>
        </w:tc>
      </w:tr>
      <w:tr w:rsidR="00E849DA" w:rsidRPr="00D54A11" w14:paraId="729C4744" w14:textId="77777777" w:rsidTr="50E87F53">
        <w:trPr>
          <w:trHeight w:val="353"/>
        </w:trPr>
        <w:tc>
          <w:tcPr>
            <w:tcW w:w="1490" w:type="dxa"/>
          </w:tcPr>
          <w:p w14:paraId="2998DF30" w14:textId="77777777" w:rsidR="00E849DA" w:rsidRDefault="00E849DA" w:rsidP="0003407A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의류 삭제</w:t>
            </w:r>
          </w:p>
        </w:tc>
        <w:tc>
          <w:tcPr>
            <w:tcW w:w="6095" w:type="dxa"/>
          </w:tcPr>
          <w:p w14:paraId="68B6FF70" w14:textId="77777777" w:rsidR="00E849DA" w:rsidRPr="00D54A11" w:rsidRDefault="00B90673" w:rsidP="0003407A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사용자는 추가된 의류를 삭제할 수 있다.</w:t>
            </w:r>
          </w:p>
        </w:tc>
        <w:tc>
          <w:tcPr>
            <w:tcW w:w="898" w:type="dxa"/>
          </w:tcPr>
          <w:p w14:paraId="4F726512" w14:textId="77777777" w:rsidR="00E849DA" w:rsidRPr="00D54A11" w:rsidRDefault="00E849DA" w:rsidP="0003407A">
            <w:pPr>
              <w:jc w:val="center"/>
              <w:rPr>
                <w:rFonts w:ascii="Dotum" w:eastAsia="Dotum" w:hAnsi="Dotum"/>
              </w:rPr>
            </w:pPr>
          </w:p>
        </w:tc>
      </w:tr>
      <w:tr w:rsidR="00E849DA" w:rsidRPr="00D54A11" w14:paraId="4AB33240" w14:textId="77777777" w:rsidTr="50E87F53">
        <w:trPr>
          <w:trHeight w:val="353"/>
        </w:trPr>
        <w:tc>
          <w:tcPr>
            <w:tcW w:w="1490" w:type="dxa"/>
          </w:tcPr>
          <w:p w14:paraId="7066F2D6" w14:textId="77777777" w:rsidR="00E849DA" w:rsidRDefault="00E849DA" w:rsidP="0003407A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 xml:space="preserve">의류 </w:t>
            </w:r>
            <w:r w:rsidR="00B90673">
              <w:rPr>
                <w:rFonts w:ascii="Dotum" w:eastAsia="Dotum" w:hAnsi="Dotum" w:hint="eastAsia"/>
              </w:rPr>
              <w:t>조합</w:t>
            </w:r>
          </w:p>
        </w:tc>
        <w:tc>
          <w:tcPr>
            <w:tcW w:w="6095" w:type="dxa"/>
          </w:tcPr>
          <w:p w14:paraId="387EF4C1" w14:textId="77777777" w:rsidR="00E849DA" w:rsidRPr="00D54A11" w:rsidRDefault="00B90673" w:rsidP="0003407A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사용자는 의류를 상하의 세트 형식으로 조합할 수 있다.</w:t>
            </w:r>
          </w:p>
        </w:tc>
        <w:tc>
          <w:tcPr>
            <w:tcW w:w="898" w:type="dxa"/>
          </w:tcPr>
          <w:p w14:paraId="79805113" w14:textId="77777777" w:rsidR="00E849DA" w:rsidRPr="00D54A11" w:rsidRDefault="00E849DA" w:rsidP="0003407A">
            <w:pPr>
              <w:jc w:val="center"/>
              <w:rPr>
                <w:rFonts w:ascii="Dotum" w:eastAsia="Dotum" w:hAnsi="Dotum"/>
              </w:rPr>
            </w:pPr>
          </w:p>
        </w:tc>
      </w:tr>
      <w:tr w:rsidR="00B90673" w:rsidRPr="00D54A11" w14:paraId="40DF175D" w14:textId="77777777" w:rsidTr="50E87F53">
        <w:trPr>
          <w:trHeight w:val="353"/>
        </w:trPr>
        <w:tc>
          <w:tcPr>
            <w:tcW w:w="1490" w:type="dxa"/>
          </w:tcPr>
          <w:p w14:paraId="579B8DE7" w14:textId="77777777" w:rsidR="00B90673" w:rsidRDefault="00B90673" w:rsidP="0003407A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의류 분리</w:t>
            </w:r>
          </w:p>
        </w:tc>
        <w:tc>
          <w:tcPr>
            <w:tcW w:w="6095" w:type="dxa"/>
          </w:tcPr>
          <w:p w14:paraId="059FA9CB" w14:textId="77777777" w:rsidR="00B90673" w:rsidRPr="00D54A11" w:rsidRDefault="00B90673" w:rsidP="0003407A">
            <w:pPr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사용자는 착용 빈도에 따라 자주 착용/착용하지 않는 의류를 분리할 수 있다.</w:t>
            </w:r>
          </w:p>
        </w:tc>
        <w:tc>
          <w:tcPr>
            <w:tcW w:w="898" w:type="dxa"/>
          </w:tcPr>
          <w:p w14:paraId="5941802D" w14:textId="77777777" w:rsidR="00B90673" w:rsidRPr="00D54A11" w:rsidRDefault="00B90673" w:rsidP="0003407A">
            <w:pPr>
              <w:jc w:val="center"/>
              <w:rPr>
                <w:rFonts w:ascii="Dotum" w:eastAsia="Dotum" w:hAnsi="Dotum"/>
              </w:rPr>
            </w:pPr>
          </w:p>
        </w:tc>
      </w:tr>
      <w:tr w:rsidR="00B90673" w:rsidRPr="00D54A11" w14:paraId="4C4F233C" w14:textId="77777777" w:rsidTr="50E87F53">
        <w:trPr>
          <w:trHeight w:val="353"/>
        </w:trPr>
        <w:tc>
          <w:tcPr>
            <w:tcW w:w="1490" w:type="dxa"/>
          </w:tcPr>
          <w:p w14:paraId="49901C88" w14:textId="2980E604" w:rsidR="00B90673" w:rsidRDefault="50E87F53" w:rsidP="0003407A">
            <w:pPr>
              <w:jc w:val="center"/>
              <w:rPr>
                <w:rFonts w:ascii="Dotum" w:eastAsia="Dotum" w:hAnsi="Dotum"/>
              </w:rPr>
            </w:pPr>
            <w:r w:rsidRPr="50E87F53">
              <w:rPr>
                <w:rFonts w:ascii="Dotum" w:eastAsia="Dotum" w:hAnsi="Dotum"/>
              </w:rPr>
              <w:t>의류 정보 제공</w:t>
            </w:r>
          </w:p>
        </w:tc>
        <w:tc>
          <w:tcPr>
            <w:tcW w:w="6095" w:type="dxa"/>
          </w:tcPr>
          <w:p w14:paraId="38A36DC4" w14:textId="210DD169" w:rsidR="00B90673" w:rsidRPr="00D54A11" w:rsidRDefault="50E87F53" w:rsidP="50E87F53">
            <w:pPr>
              <w:jc w:val="center"/>
            </w:pPr>
            <w:r w:rsidRPr="50E87F53">
              <w:t>회원인</w:t>
            </w:r>
            <w:r w:rsidRPr="50E87F53">
              <w:t xml:space="preserve"> </w:t>
            </w:r>
            <w:r w:rsidRPr="50E87F53">
              <w:t>사용자에게</w:t>
            </w:r>
            <w:r w:rsidRPr="50E87F53">
              <w:t xml:space="preserve"> </w:t>
            </w:r>
            <w:r w:rsidRPr="50E87F53">
              <w:t>소재</w:t>
            </w:r>
            <w:r w:rsidRPr="50E87F53">
              <w:t xml:space="preserve">, </w:t>
            </w:r>
            <w:r w:rsidRPr="50E87F53">
              <w:t>색상</w:t>
            </w:r>
            <w:r w:rsidRPr="50E87F53">
              <w:t xml:space="preserve"> </w:t>
            </w:r>
            <w:r w:rsidRPr="50E87F53">
              <w:t>별로</w:t>
            </w:r>
            <w:r w:rsidRPr="50E87F53">
              <w:t xml:space="preserve"> </w:t>
            </w:r>
            <w:r w:rsidRPr="50E87F53">
              <w:t>세탁법</w:t>
            </w:r>
            <w:r w:rsidRPr="50E87F53">
              <w:t xml:space="preserve">, </w:t>
            </w:r>
            <w:r w:rsidRPr="50E87F53">
              <w:t>보관법</w:t>
            </w:r>
            <w:r w:rsidRPr="50E87F53">
              <w:t xml:space="preserve"> </w:t>
            </w:r>
            <w:r w:rsidRPr="50E87F53">
              <w:t>등에</w:t>
            </w:r>
            <w:r w:rsidRPr="50E87F53">
              <w:t xml:space="preserve"> </w:t>
            </w:r>
            <w:r w:rsidRPr="50E87F53">
              <w:t>대한</w:t>
            </w:r>
            <w:r w:rsidRPr="50E87F53">
              <w:t xml:space="preserve"> </w:t>
            </w:r>
            <w:r w:rsidRPr="50E87F53">
              <w:t>정보를</w:t>
            </w:r>
            <w:r w:rsidRPr="50E87F53">
              <w:t xml:space="preserve"> </w:t>
            </w:r>
            <w:r w:rsidRPr="50E87F53">
              <w:t>제공한다</w:t>
            </w:r>
            <w:r w:rsidRPr="50E87F53">
              <w:t>.</w:t>
            </w:r>
          </w:p>
        </w:tc>
        <w:tc>
          <w:tcPr>
            <w:tcW w:w="898" w:type="dxa"/>
          </w:tcPr>
          <w:p w14:paraId="45E3B979" w14:textId="727A0F18" w:rsidR="00B90673" w:rsidRPr="00D54A11" w:rsidRDefault="00B90673" w:rsidP="0003407A">
            <w:pPr>
              <w:jc w:val="center"/>
              <w:rPr>
                <w:rFonts w:ascii="Dotum" w:eastAsia="Dotum" w:hAnsi="Dotum"/>
              </w:rPr>
            </w:pPr>
          </w:p>
        </w:tc>
      </w:tr>
      <w:tr w:rsidR="50E87F53" w14:paraId="74180DC5" w14:textId="77777777" w:rsidTr="50E87F53">
        <w:trPr>
          <w:trHeight w:val="525"/>
        </w:trPr>
        <w:tc>
          <w:tcPr>
            <w:tcW w:w="1490" w:type="dxa"/>
          </w:tcPr>
          <w:p w14:paraId="7119146F" w14:textId="77777777" w:rsidR="50E87F53" w:rsidRDefault="50E87F53" w:rsidP="50E87F53">
            <w:pPr>
              <w:jc w:val="center"/>
              <w:rPr>
                <w:rFonts w:ascii="Dotum" w:eastAsia="Dotum" w:hAnsi="Dotum"/>
              </w:rPr>
            </w:pPr>
            <w:r w:rsidRPr="50E87F53">
              <w:rPr>
                <w:rFonts w:ascii="Dotum" w:eastAsia="Dotum" w:hAnsi="Dotum"/>
              </w:rPr>
              <w:t>알림 설정</w:t>
            </w:r>
          </w:p>
        </w:tc>
        <w:tc>
          <w:tcPr>
            <w:tcW w:w="6095" w:type="dxa"/>
          </w:tcPr>
          <w:p w14:paraId="4AC30138" w14:textId="77777777" w:rsidR="50E87F53" w:rsidRDefault="50E87F53" w:rsidP="50E87F53">
            <w:pPr>
              <w:jc w:val="center"/>
              <w:rPr>
                <w:rFonts w:ascii="Dotum" w:eastAsia="Dotum" w:hAnsi="Dotum"/>
              </w:rPr>
            </w:pPr>
            <w:r w:rsidRPr="50E87F53">
              <w:rPr>
                <w:rFonts w:ascii="Dotum" w:eastAsia="Dotum" w:hAnsi="Dotum"/>
              </w:rPr>
              <w:t>사용자는 알림 팝업을 on/off 설정할 수 있다.</w:t>
            </w:r>
          </w:p>
        </w:tc>
        <w:tc>
          <w:tcPr>
            <w:tcW w:w="898" w:type="dxa"/>
          </w:tcPr>
          <w:p w14:paraId="0AD31126" w14:textId="02E1427E" w:rsidR="50E87F53" w:rsidRDefault="50E87F53" w:rsidP="50E87F53">
            <w:pPr>
              <w:jc w:val="center"/>
              <w:rPr>
                <w:rFonts w:ascii="Dotum" w:eastAsia="Dotum" w:hAnsi="Dotum"/>
              </w:rPr>
            </w:pPr>
          </w:p>
        </w:tc>
      </w:tr>
    </w:tbl>
    <w:p w14:paraId="13078B31" w14:textId="77777777" w:rsidR="000C2157" w:rsidRDefault="000C2157" w:rsidP="00440DE6"/>
    <w:p w14:paraId="23739AD6" w14:textId="77777777" w:rsidR="000C2157" w:rsidRDefault="000C2157" w:rsidP="00440DE6"/>
    <w:p w14:paraId="2507DAE3" w14:textId="77777777" w:rsidR="000C2157" w:rsidRDefault="000C2157" w:rsidP="00440DE6"/>
    <w:p w14:paraId="3964F375" w14:textId="77777777" w:rsidR="000C2157" w:rsidRDefault="000C2157" w:rsidP="00440DE6"/>
    <w:p w14:paraId="70DCA3CC" w14:textId="77777777" w:rsidR="000C2157" w:rsidRDefault="000C2157" w:rsidP="00440DE6"/>
    <w:p w14:paraId="5B84B036" w14:textId="77777777" w:rsidR="000C2157" w:rsidRDefault="000C2157" w:rsidP="00440DE6"/>
    <w:p w14:paraId="0C68DF10" w14:textId="77777777" w:rsidR="000C2157" w:rsidRDefault="000C2157" w:rsidP="00440DE6"/>
    <w:p w14:paraId="2E421B51" w14:textId="77777777" w:rsidR="000C2157" w:rsidRDefault="000C2157" w:rsidP="00440DE6"/>
    <w:p w14:paraId="391EB63D" w14:textId="77777777" w:rsidR="000C2157" w:rsidRDefault="000C2157" w:rsidP="00440DE6"/>
    <w:p w14:paraId="6A420465" w14:textId="77777777" w:rsidR="000C2157" w:rsidRDefault="000C2157" w:rsidP="00440DE6"/>
    <w:p w14:paraId="01AF866A" w14:textId="77777777" w:rsidR="000C2157" w:rsidRDefault="000C2157" w:rsidP="00440DE6"/>
    <w:p w14:paraId="45C43D51" w14:textId="77777777" w:rsidR="000C2157" w:rsidRDefault="000C2157" w:rsidP="00440DE6"/>
    <w:p w14:paraId="147117BC" w14:textId="77777777" w:rsidR="000C2157" w:rsidRPr="00440DE6" w:rsidRDefault="000C2157" w:rsidP="00440DE6">
      <w:r>
        <w:br w:type="page"/>
      </w:r>
    </w:p>
    <w:p w14:paraId="51A84077" w14:textId="3A972828" w:rsidR="00BE571A" w:rsidRDefault="50E87F53" w:rsidP="005A219F">
      <w:pPr>
        <w:pStyle w:val="Heading2"/>
      </w:pPr>
      <w:bookmarkStart w:id="13" w:name="_Toc447209008"/>
      <w:r>
        <w:t>유스케이스 목록</w:t>
      </w:r>
      <w:bookmarkEnd w:id="12"/>
      <w:bookmarkEnd w:id="13"/>
    </w:p>
    <w:p w14:paraId="3EBE05C6" w14:textId="77777777" w:rsidR="00357453" w:rsidRDefault="00357453" w:rsidP="0035745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"/>
        <w:gridCol w:w="1335"/>
        <w:gridCol w:w="1710"/>
        <w:gridCol w:w="4365"/>
        <w:gridCol w:w="1080"/>
        <w:gridCol w:w="47"/>
      </w:tblGrid>
      <w:tr w:rsidR="005A4497" w:rsidRPr="00BA2195" w14:paraId="3DD1E464" w14:textId="77777777" w:rsidTr="50E87F53">
        <w:trPr>
          <w:gridBefore w:val="1"/>
        </w:trPr>
        <w:tc>
          <w:tcPr>
            <w:tcW w:w="8524" w:type="dxa"/>
            <w:gridSpan w:val="5"/>
          </w:tcPr>
          <w:p w14:paraId="1AF05007" w14:textId="77777777" w:rsidR="005A4497" w:rsidRPr="00BA2195" w:rsidRDefault="005A4497" w:rsidP="005A4497">
            <w:pPr>
              <w:rPr>
                <w:rStyle w:val="a1"/>
              </w:rPr>
            </w:pPr>
            <w:r w:rsidRPr="00BA2195">
              <w:rPr>
                <w:rStyle w:val="a1"/>
                <w:rFonts w:hint="eastAsia"/>
              </w:rPr>
              <w:t>시스템이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제공하는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기능을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나열한다</w:t>
            </w:r>
            <w:r w:rsidRPr="00BA2195">
              <w:rPr>
                <w:rStyle w:val="a1"/>
                <w:rFonts w:hint="eastAsia"/>
              </w:rPr>
              <w:t xml:space="preserve">. </w:t>
            </w:r>
            <w:r w:rsidRPr="00BA2195">
              <w:rPr>
                <w:rStyle w:val="a1"/>
                <w:rFonts w:hint="eastAsia"/>
              </w:rPr>
              <w:t>고유</w:t>
            </w:r>
            <w:r w:rsidRPr="00BA2195">
              <w:rPr>
                <w:rStyle w:val="a1"/>
                <w:rFonts w:hint="eastAsia"/>
              </w:rPr>
              <w:t xml:space="preserve"> ID</w:t>
            </w:r>
            <w:r w:rsidRPr="00BA2195">
              <w:rPr>
                <w:rStyle w:val="a1"/>
                <w:rFonts w:hint="eastAsia"/>
              </w:rPr>
              <w:t>를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부여하고</w:t>
            </w:r>
            <w:r w:rsidR="003A2AF1">
              <w:rPr>
                <w:rStyle w:val="a1"/>
                <w:rFonts w:hint="eastAsia"/>
              </w:rPr>
              <w:t>,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="00420E54" w:rsidRPr="00BA2195">
              <w:rPr>
                <w:rStyle w:val="a1"/>
                <w:rFonts w:hint="eastAsia"/>
              </w:rPr>
              <w:t>개발</w:t>
            </w:r>
            <w:r w:rsidR="00420E54" w:rsidRPr="00BA2195">
              <w:rPr>
                <w:rStyle w:val="a1"/>
                <w:rFonts w:hint="eastAsia"/>
              </w:rPr>
              <w:t xml:space="preserve"> </w:t>
            </w:r>
            <w:r w:rsidR="00420E54" w:rsidRPr="00BA2195">
              <w:rPr>
                <w:rStyle w:val="a1"/>
                <w:rFonts w:hint="eastAsia"/>
              </w:rPr>
              <w:t>우선</w:t>
            </w:r>
            <w:r w:rsidR="00420E54" w:rsidRPr="00BA2195">
              <w:rPr>
                <w:rStyle w:val="a1"/>
                <w:rFonts w:hint="eastAsia"/>
              </w:rPr>
              <w:t xml:space="preserve"> </w:t>
            </w:r>
            <w:r w:rsidR="00420E54" w:rsidRPr="00BA2195">
              <w:rPr>
                <w:rStyle w:val="a1"/>
                <w:rFonts w:hint="eastAsia"/>
              </w:rPr>
              <w:t>순위를</w:t>
            </w:r>
            <w:r w:rsidR="00420E54" w:rsidRPr="00BA2195">
              <w:rPr>
                <w:rStyle w:val="a1"/>
                <w:rFonts w:hint="eastAsia"/>
              </w:rPr>
              <w:t xml:space="preserve"> </w:t>
            </w:r>
            <w:r w:rsidR="00420E54" w:rsidRPr="00BA2195">
              <w:rPr>
                <w:rStyle w:val="a1"/>
                <w:rFonts w:hint="eastAsia"/>
              </w:rPr>
              <w:t>고려한다</w:t>
            </w:r>
            <w:r w:rsidR="00420E54" w:rsidRPr="00BA2195">
              <w:rPr>
                <w:rStyle w:val="a1"/>
                <w:rFonts w:hint="eastAsia"/>
              </w:rPr>
              <w:t>.</w:t>
            </w:r>
          </w:p>
          <w:p w14:paraId="103AE0E1" w14:textId="77777777" w:rsidR="005A4497" w:rsidRPr="003A2AF1" w:rsidRDefault="005A4497" w:rsidP="00420E54">
            <w:pPr>
              <w:rPr>
                <w:color w:val="C00000"/>
              </w:rPr>
            </w:pPr>
            <w:r w:rsidRPr="00BA2195">
              <w:rPr>
                <w:rStyle w:val="a1"/>
                <w:rFonts w:hint="eastAsia"/>
              </w:rPr>
              <w:t xml:space="preserve">Tip1) </w:t>
            </w:r>
            <w:r w:rsidR="00420E54" w:rsidRPr="00BA2195">
              <w:rPr>
                <w:rStyle w:val="a1"/>
                <w:rFonts w:hint="eastAsia"/>
              </w:rPr>
              <w:t>개발</w:t>
            </w:r>
            <w:r w:rsidR="00420E54" w:rsidRPr="00BA2195">
              <w:rPr>
                <w:rStyle w:val="a1"/>
                <w:rFonts w:hint="eastAsia"/>
              </w:rPr>
              <w:t xml:space="preserve"> </w:t>
            </w:r>
            <w:r w:rsidR="00420E54" w:rsidRPr="00BA2195">
              <w:rPr>
                <w:rStyle w:val="a1"/>
                <w:rFonts w:hint="eastAsia"/>
              </w:rPr>
              <w:t>우선</w:t>
            </w:r>
            <w:r w:rsidR="00420E54" w:rsidRPr="00BA2195">
              <w:rPr>
                <w:rStyle w:val="a1"/>
                <w:rFonts w:hint="eastAsia"/>
              </w:rPr>
              <w:t xml:space="preserve"> </w:t>
            </w:r>
            <w:r w:rsidR="00420E54" w:rsidRPr="00BA2195">
              <w:rPr>
                <w:rStyle w:val="a1"/>
                <w:rFonts w:hint="eastAsia"/>
              </w:rPr>
              <w:t>순위는</w:t>
            </w:r>
            <w:r w:rsidR="00420E54" w:rsidRPr="00BA2195">
              <w:rPr>
                <w:rStyle w:val="a1"/>
                <w:rFonts w:hint="eastAsia"/>
              </w:rPr>
              <w:t xml:space="preserve"> </w:t>
            </w:r>
            <w:r w:rsidR="00420E54" w:rsidRPr="00BA2195">
              <w:rPr>
                <w:rStyle w:val="a1"/>
                <w:rFonts w:hint="eastAsia"/>
              </w:rPr>
              <w:t>팀</w:t>
            </w:r>
            <w:r w:rsidR="00420E54" w:rsidRPr="00BA2195">
              <w:rPr>
                <w:rStyle w:val="a1"/>
                <w:rFonts w:hint="eastAsia"/>
              </w:rPr>
              <w:t xml:space="preserve"> </w:t>
            </w:r>
            <w:r w:rsidR="00420E54" w:rsidRPr="00BA2195">
              <w:rPr>
                <w:rStyle w:val="a1"/>
                <w:rFonts w:hint="eastAsia"/>
              </w:rPr>
              <w:t>내에서</w:t>
            </w:r>
            <w:r w:rsidR="00420E54" w:rsidRPr="00BA2195">
              <w:rPr>
                <w:rStyle w:val="a1"/>
                <w:rFonts w:hint="eastAsia"/>
              </w:rPr>
              <w:t xml:space="preserve"> </w:t>
            </w:r>
            <w:r w:rsidR="00420E54" w:rsidRPr="00BA2195">
              <w:rPr>
                <w:rStyle w:val="a1"/>
                <w:rFonts w:hint="eastAsia"/>
              </w:rPr>
              <w:t>판단한다</w:t>
            </w:r>
            <w:r w:rsidR="00420E54" w:rsidRPr="00BA2195">
              <w:rPr>
                <w:rStyle w:val="a1"/>
                <w:rFonts w:hint="eastAsia"/>
              </w:rPr>
              <w:t xml:space="preserve">. </w:t>
            </w:r>
            <w:r w:rsidR="00420E54" w:rsidRPr="00BA2195">
              <w:rPr>
                <w:rStyle w:val="a1"/>
                <w:rFonts w:hint="eastAsia"/>
              </w:rPr>
              <w:t>쉬운</w:t>
            </w:r>
            <w:r w:rsidR="00420E54" w:rsidRPr="00BA2195">
              <w:rPr>
                <w:rStyle w:val="a1"/>
                <w:rFonts w:hint="eastAsia"/>
              </w:rPr>
              <w:t xml:space="preserve"> </w:t>
            </w:r>
            <w:r w:rsidR="00420E54" w:rsidRPr="00BA2195">
              <w:rPr>
                <w:rStyle w:val="a1"/>
                <w:rFonts w:hint="eastAsia"/>
              </w:rPr>
              <w:t>기능</w:t>
            </w:r>
            <w:r w:rsidR="00420E54" w:rsidRPr="00BA2195">
              <w:rPr>
                <w:rStyle w:val="a1"/>
                <w:rFonts w:hint="eastAsia"/>
              </w:rPr>
              <w:t xml:space="preserve"> </w:t>
            </w:r>
            <w:r w:rsidR="00420E54" w:rsidRPr="00BA2195">
              <w:rPr>
                <w:rStyle w:val="a1"/>
                <w:rFonts w:hint="eastAsia"/>
              </w:rPr>
              <w:t>순으로</w:t>
            </w:r>
            <w:r w:rsidR="00420E54" w:rsidRPr="00BA2195">
              <w:rPr>
                <w:rStyle w:val="a1"/>
                <w:rFonts w:hint="eastAsia"/>
              </w:rPr>
              <w:t xml:space="preserve"> </w:t>
            </w:r>
            <w:r w:rsidR="00420E54" w:rsidRPr="00BA2195">
              <w:rPr>
                <w:rStyle w:val="a1"/>
                <w:rFonts w:hint="eastAsia"/>
              </w:rPr>
              <w:t>개발</w:t>
            </w:r>
            <w:r w:rsidR="00420E54" w:rsidRPr="00BA2195">
              <w:rPr>
                <w:rStyle w:val="a1"/>
                <w:rFonts w:hint="eastAsia"/>
              </w:rPr>
              <w:t xml:space="preserve"> </w:t>
            </w:r>
            <w:r w:rsidR="00420E54" w:rsidRPr="00BA2195">
              <w:rPr>
                <w:rStyle w:val="a1"/>
                <w:rFonts w:hint="eastAsia"/>
              </w:rPr>
              <w:t>할</w:t>
            </w:r>
            <w:r w:rsidR="00420E54" w:rsidRPr="00BA2195">
              <w:rPr>
                <w:rStyle w:val="a1"/>
                <w:rFonts w:hint="eastAsia"/>
              </w:rPr>
              <w:t xml:space="preserve"> </w:t>
            </w:r>
            <w:r w:rsidR="00420E54" w:rsidRPr="00BA2195">
              <w:rPr>
                <w:rStyle w:val="a1"/>
                <w:rFonts w:hint="eastAsia"/>
              </w:rPr>
              <w:t>지</w:t>
            </w:r>
            <w:r w:rsidR="00420E54" w:rsidRPr="00BA2195">
              <w:rPr>
                <w:rStyle w:val="a1"/>
                <w:rFonts w:hint="eastAsia"/>
              </w:rPr>
              <w:t xml:space="preserve">? </w:t>
            </w:r>
            <w:r w:rsidR="00420E54" w:rsidRPr="00BA2195">
              <w:rPr>
                <w:rStyle w:val="a1"/>
                <w:rFonts w:hint="eastAsia"/>
              </w:rPr>
              <w:t>어려운</w:t>
            </w:r>
            <w:r w:rsidR="00420E54" w:rsidRPr="00BA2195">
              <w:rPr>
                <w:rStyle w:val="a1"/>
                <w:rFonts w:hint="eastAsia"/>
              </w:rPr>
              <w:t xml:space="preserve"> </w:t>
            </w:r>
            <w:r w:rsidR="00420E54" w:rsidRPr="00BA2195">
              <w:rPr>
                <w:rStyle w:val="a1"/>
                <w:rFonts w:hint="eastAsia"/>
              </w:rPr>
              <w:t>기능</w:t>
            </w:r>
            <w:r w:rsidR="00420E54" w:rsidRPr="00BA2195">
              <w:rPr>
                <w:rStyle w:val="a1"/>
                <w:rFonts w:hint="eastAsia"/>
              </w:rPr>
              <w:t xml:space="preserve"> </w:t>
            </w:r>
            <w:r w:rsidR="00420E54" w:rsidRPr="00BA2195">
              <w:rPr>
                <w:rStyle w:val="a1"/>
                <w:rFonts w:hint="eastAsia"/>
              </w:rPr>
              <w:t>순으로</w:t>
            </w:r>
            <w:r w:rsidR="00420E54" w:rsidRPr="00BA2195">
              <w:rPr>
                <w:rStyle w:val="a1"/>
                <w:rFonts w:hint="eastAsia"/>
              </w:rPr>
              <w:t xml:space="preserve"> </w:t>
            </w:r>
            <w:r w:rsidR="00420E54" w:rsidRPr="00BA2195">
              <w:rPr>
                <w:rStyle w:val="a1"/>
                <w:rFonts w:hint="eastAsia"/>
              </w:rPr>
              <w:t>개발</w:t>
            </w:r>
            <w:r w:rsidR="00420E54" w:rsidRPr="00BA2195">
              <w:rPr>
                <w:rStyle w:val="a1"/>
                <w:rFonts w:hint="eastAsia"/>
              </w:rPr>
              <w:t xml:space="preserve"> </w:t>
            </w:r>
            <w:r w:rsidR="00420E54" w:rsidRPr="00BA2195">
              <w:rPr>
                <w:rStyle w:val="a1"/>
                <w:rFonts w:hint="eastAsia"/>
              </w:rPr>
              <w:t>할</w:t>
            </w:r>
            <w:r w:rsidR="00420E54" w:rsidRPr="00BA2195">
              <w:rPr>
                <w:rStyle w:val="a1"/>
                <w:rFonts w:hint="eastAsia"/>
              </w:rPr>
              <w:t xml:space="preserve"> </w:t>
            </w:r>
            <w:r w:rsidR="00420E54" w:rsidRPr="00BA2195">
              <w:rPr>
                <w:rStyle w:val="a1"/>
                <w:rFonts w:hint="eastAsia"/>
              </w:rPr>
              <w:t>지</w:t>
            </w:r>
            <w:r w:rsidR="00420E54" w:rsidRPr="00BA2195">
              <w:rPr>
                <w:rStyle w:val="a1"/>
                <w:rFonts w:hint="eastAsia"/>
              </w:rPr>
              <w:t xml:space="preserve">? </w:t>
            </w:r>
            <w:r w:rsidR="00420E54" w:rsidRPr="00BA2195">
              <w:rPr>
                <w:rStyle w:val="a1"/>
                <w:rFonts w:hint="eastAsia"/>
              </w:rPr>
              <w:t>위험</w:t>
            </w:r>
            <w:r w:rsidR="00420E54" w:rsidRPr="00BA2195">
              <w:rPr>
                <w:rStyle w:val="a1"/>
                <w:rFonts w:hint="eastAsia"/>
              </w:rPr>
              <w:t xml:space="preserve"> </w:t>
            </w:r>
            <w:r w:rsidR="00420E54" w:rsidRPr="00BA2195">
              <w:rPr>
                <w:rStyle w:val="a1"/>
                <w:rFonts w:hint="eastAsia"/>
              </w:rPr>
              <w:t>요소가</w:t>
            </w:r>
            <w:r w:rsidR="00420E54" w:rsidRPr="00BA2195">
              <w:rPr>
                <w:rStyle w:val="a1"/>
                <w:rFonts w:hint="eastAsia"/>
              </w:rPr>
              <w:t xml:space="preserve"> </w:t>
            </w:r>
            <w:r w:rsidR="00420E54" w:rsidRPr="00BA2195">
              <w:rPr>
                <w:rStyle w:val="a1"/>
                <w:rFonts w:hint="eastAsia"/>
              </w:rPr>
              <w:t>많은</w:t>
            </w:r>
            <w:r w:rsidR="00420E54" w:rsidRPr="00BA2195">
              <w:rPr>
                <w:rStyle w:val="a1"/>
                <w:rFonts w:hint="eastAsia"/>
              </w:rPr>
              <w:t xml:space="preserve"> </w:t>
            </w:r>
            <w:r w:rsidR="00420E54" w:rsidRPr="00BA2195">
              <w:rPr>
                <w:rStyle w:val="a1"/>
                <w:rFonts w:hint="eastAsia"/>
              </w:rPr>
              <w:t>기능</w:t>
            </w:r>
            <w:r w:rsidR="00420E54" w:rsidRPr="00BA2195">
              <w:rPr>
                <w:rStyle w:val="a1"/>
                <w:rFonts w:hint="eastAsia"/>
              </w:rPr>
              <w:t xml:space="preserve"> </w:t>
            </w:r>
            <w:r w:rsidR="00420E54" w:rsidRPr="00BA2195">
              <w:rPr>
                <w:rStyle w:val="a1"/>
                <w:rFonts w:hint="eastAsia"/>
              </w:rPr>
              <w:t>순으로</w:t>
            </w:r>
            <w:r w:rsidR="00420E54" w:rsidRPr="00BA2195">
              <w:rPr>
                <w:rStyle w:val="a1"/>
                <w:rFonts w:hint="eastAsia"/>
              </w:rPr>
              <w:t xml:space="preserve"> </w:t>
            </w:r>
            <w:r w:rsidR="00420E54" w:rsidRPr="00BA2195">
              <w:rPr>
                <w:rStyle w:val="a1"/>
                <w:rFonts w:hint="eastAsia"/>
              </w:rPr>
              <w:t>개발</w:t>
            </w:r>
            <w:r w:rsidR="00420E54" w:rsidRPr="00BA2195">
              <w:rPr>
                <w:rStyle w:val="a1"/>
                <w:rFonts w:hint="eastAsia"/>
              </w:rPr>
              <w:t xml:space="preserve"> </w:t>
            </w:r>
            <w:r w:rsidR="00420E54" w:rsidRPr="00BA2195">
              <w:rPr>
                <w:rStyle w:val="a1"/>
                <w:rFonts w:hint="eastAsia"/>
              </w:rPr>
              <w:t>할</w:t>
            </w:r>
            <w:r w:rsidR="00420E54" w:rsidRPr="00BA2195">
              <w:rPr>
                <w:rStyle w:val="a1"/>
                <w:rFonts w:hint="eastAsia"/>
              </w:rPr>
              <w:t xml:space="preserve"> </w:t>
            </w:r>
            <w:r w:rsidR="00420E54" w:rsidRPr="00BA2195">
              <w:rPr>
                <w:rStyle w:val="a1"/>
                <w:rFonts w:hint="eastAsia"/>
              </w:rPr>
              <w:t>지</w:t>
            </w:r>
            <w:r w:rsidR="00420E54" w:rsidRPr="00BA2195">
              <w:rPr>
                <w:rStyle w:val="a1"/>
                <w:rFonts w:hint="eastAsia"/>
              </w:rPr>
              <w:t xml:space="preserve">? </w:t>
            </w:r>
            <w:r w:rsidR="00420E54" w:rsidRPr="00BA2195">
              <w:rPr>
                <w:rStyle w:val="a1"/>
                <w:rFonts w:hint="eastAsia"/>
              </w:rPr>
              <w:t>등을</w:t>
            </w:r>
            <w:r w:rsidR="00420E54" w:rsidRPr="00BA2195">
              <w:rPr>
                <w:rStyle w:val="a1"/>
                <w:rFonts w:hint="eastAsia"/>
              </w:rPr>
              <w:t xml:space="preserve"> </w:t>
            </w:r>
            <w:r w:rsidR="00420E54" w:rsidRPr="00BA2195">
              <w:rPr>
                <w:rStyle w:val="a1"/>
                <w:rFonts w:hint="eastAsia"/>
              </w:rPr>
              <w:t>고려해</w:t>
            </w:r>
            <w:r w:rsidR="00420E54" w:rsidRPr="00BA2195">
              <w:rPr>
                <w:rStyle w:val="a1"/>
                <w:rFonts w:hint="eastAsia"/>
              </w:rPr>
              <w:t xml:space="preserve"> </w:t>
            </w:r>
            <w:r w:rsidR="00420E54" w:rsidRPr="00BA2195">
              <w:rPr>
                <w:rStyle w:val="a1"/>
                <w:rFonts w:hint="eastAsia"/>
              </w:rPr>
              <w:t>본다</w:t>
            </w:r>
            <w:r w:rsidR="00420E54" w:rsidRPr="00BA2195">
              <w:rPr>
                <w:rStyle w:val="a1"/>
                <w:rFonts w:hint="eastAsia"/>
              </w:rPr>
              <w:t>.</w:t>
            </w:r>
          </w:p>
        </w:tc>
      </w:tr>
      <w:tr w:rsidR="50E87F53" w14:paraId="5F5AAD24" w14:textId="77777777" w:rsidTr="50E87F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720"/>
        </w:trPr>
        <w:tc>
          <w:tcPr>
            <w:tcW w:w="133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vAlign w:val="center"/>
          </w:tcPr>
          <w:p w14:paraId="778CF589" w14:textId="5899E1F4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vAlign w:val="center"/>
          </w:tcPr>
          <w:p w14:paraId="1C5A9430" w14:textId="552D2B08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b/>
                <w:bCs/>
                <w:color w:val="000000" w:themeColor="text1"/>
                <w:szCs w:val="20"/>
              </w:rPr>
              <w:t>유스케이스 명</w:t>
            </w:r>
          </w:p>
        </w:tc>
        <w:tc>
          <w:tcPr>
            <w:tcW w:w="4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vAlign w:val="center"/>
          </w:tcPr>
          <w:p w14:paraId="226323B6" w14:textId="4346245E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b/>
                <w:bCs/>
                <w:color w:val="000000" w:themeColor="text1"/>
                <w:szCs w:val="20"/>
              </w:rPr>
              <w:t>설명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vAlign w:val="center"/>
          </w:tcPr>
          <w:p w14:paraId="65140D82" w14:textId="329FE901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b/>
                <w:bCs/>
                <w:color w:val="000000" w:themeColor="text1"/>
                <w:szCs w:val="20"/>
              </w:rPr>
              <w:t>우선</w:t>
            </w:r>
          </w:p>
          <w:p w14:paraId="1EEDF761" w14:textId="5C396B78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b/>
                <w:bCs/>
                <w:color w:val="000000" w:themeColor="text1"/>
                <w:szCs w:val="20"/>
              </w:rPr>
              <w:t>순위</w:t>
            </w:r>
          </w:p>
        </w:tc>
      </w:tr>
      <w:tr w:rsidR="50E87F53" w14:paraId="1486C1C6" w14:textId="77777777" w:rsidTr="50E87F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885"/>
        </w:trPr>
        <w:tc>
          <w:tcPr>
            <w:tcW w:w="133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981D7E" w14:textId="0BEF5F87" w:rsidR="50E87F53" w:rsidRDefault="50E87F53" w:rsidP="50E87F53">
            <w:pPr>
              <w:jc w:val="center"/>
            </w:pPr>
            <w:r w:rsidRPr="50E87F53">
              <w:rPr>
                <w:rFonts w:eastAsia="Batang" w:hAnsi="Batang" w:cs="Batang"/>
                <w:color w:val="C00000"/>
                <w:szCs w:val="20"/>
              </w:rPr>
              <w:t>UC001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DD7709" w14:textId="1D07CFAE" w:rsidR="50E87F53" w:rsidRDefault="50E87F53" w:rsidP="50E87F53">
            <w:pPr>
              <w:jc w:val="center"/>
            </w:pPr>
            <w:r w:rsidRPr="50E87F53">
              <w:rPr>
                <w:rFonts w:ascii="Malgun Gothic" w:hAnsi="Malgun Gothic" w:cs="Malgun Gothic"/>
                <w:color w:val="C00000"/>
                <w:szCs w:val="20"/>
              </w:rPr>
              <w:t>공인인증서</w:t>
            </w:r>
          </w:p>
          <w:p w14:paraId="0E2EAFBA" w14:textId="72073742" w:rsidR="50E87F53" w:rsidRDefault="50E87F53" w:rsidP="50E87F53">
            <w:pPr>
              <w:jc w:val="center"/>
            </w:pPr>
            <w:r w:rsidRPr="50E87F53">
              <w:rPr>
                <w:rFonts w:ascii="Malgun Gothic" w:hAnsi="Malgun Gothic" w:cs="Malgun Gothic"/>
                <w:color w:val="C00000"/>
                <w:szCs w:val="20"/>
              </w:rPr>
              <w:t>로그인을</w:t>
            </w:r>
            <w:r w:rsidRPr="50E87F53">
              <w:rPr>
                <w:rFonts w:eastAsia="Batang" w:hAnsi="Batang" w:cs="Batang"/>
                <w:color w:val="C00000"/>
                <w:szCs w:val="20"/>
              </w:rPr>
              <w:t xml:space="preserve"> </w:t>
            </w:r>
            <w:r w:rsidRPr="50E87F53">
              <w:rPr>
                <w:rFonts w:ascii="Malgun Gothic" w:hAnsi="Malgun Gothic" w:cs="Malgun Gothic"/>
                <w:color w:val="C00000"/>
                <w:szCs w:val="20"/>
              </w:rPr>
              <w:t>한다</w:t>
            </w:r>
          </w:p>
        </w:tc>
        <w:tc>
          <w:tcPr>
            <w:tcW w:w="4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6710C4" w14:textId="432B9AA5" w:rsidR="50E87F53" w:rsidRDefault="50E87F53" w:rsidP="50E87F53">
            <w:r w:rsidRPr="50E87F53">
              <w:rPr>
                <w:rFonts w:ascii="Malgun Gothic" w:hAnsi="Malgun Gothic" w:cs="Malgun Gothic"/>
                <w:color w:val="C00000"/>
                <w:szCs w:val="20"/>
              </w:rPr>
              <w:t>스마트</w:t>
            </w:r>
            <w:r w:rsidRPr="50E87F53">
              <w:rPr>
                <w:rFonts w:eastAsia="Batang" w:hAnsi="Batang" w:cs="Batang"/>
                <w:color w:val="C00000"/>
                <w:szCs w:val="20"/>
              </w:rPr>
              <w:t xml:space="preserve"> </w:t>
            </w:r>
            <w:r w:rsidRPr="50E87F53">
              <w:rPr>
                <w:rFonts w:ascii="Malgun Gothic" w:hAnsi="Malgun Gothic" w:cs="Malgun Gothic"/>
                <w:color w:val="C00000"/>
                <w:szCs w:val="20"/>
              </w:rPr>
              <w:t>뱅킹</w:t>
            </w:r>
            <w:r w:rsidRPr="50E87F53">
              <w:rPr>
                <w:rFonts w:eastAsia="Batang" w:hAnsi="Batang" w:cs="Batang"/>
                <w:color w:val="C00000"/>
                <w:szCs w:val="20"/>
              </w:rPr>
              <w:t xml:space="preserve"> </w:t>
            </w:r>
            <w:r w:rsidRPr="50E87F53">
              <w:rPr>
                <w:rFonts w:ascii="Malgun Gothic" w:hAnsi="Malgun Gothic" w:cs="Malgun Gothic"/>
                <w:color w:val="C00000"/>
                <w:szCs w:val="20"/>
              </w:rPr>
              <w:t>프로그램을</w:t>
            </w:r>
            <w:r w:rsidRPr="50E87F53">
              <w:rPr>
                <w:rFonts w:eastAsia="Batang" w:hAnsi="Batang" w:cs="Batang"/>
                <w:color w:val="C00000"/>
                <w:szCs w:val="20"/>
              </w:rPr>
              <w:t xml:space="preserve"> </w:t>
            </w:r>
            <w:r w:rsidRPr="50E87F53">
              <w:rPr>
                <w:rFonts w:ascii="Malgun Gothic" w:hAnsi="Malgun Gothic" w:cs="Malgun Gothic"/>
                <w:color w:val="C00000"/>
                <w:szCs w:val="20"/>
              </w:rPr>
              <w:t>사용하기</w:t>
            </w:r>
            <w:r w:rsidRPr="50E87F53">
              <w:rPr>
                <w:rFonts w:eastAsia="Batang" w:hAnsi="Batang" w:cs="Batang"/>
                <w:color w:val="C00000"/>
                <w:szCs w:val="20"/>
              </w:rPr>
              <w:t xml:space="preserve"> </w:t>
            </w:r>
            <w:r w:rsidRPr="50E87F53">
              <w:rPr>
                <w:rFonts w:ascii="Malgun Gothic" w:hAnsi="Malgun Gothic" w:cs="Malgun Gothic"/>
                <w:color w:val="C00000"/>
                <w:szCs w:val="20"/>
              </w:rPr>
              <w:t>위해</w:t>
            </w:r>
            <w:r w:rsidRPr="50E87F53">
              <w:rPr>
                <w:rFonts w:eastAsia="Batang" w:hAnsi="Batang" w:cs="Batang"/>
                <w:color w:val="C00000"/>
                <w:szCs w:val="20"/>
              </w:rPr>
              <w:t xml:space="preserve"> </w:t>
            </w:r>
            <w:r w:rsidRPr="50E87F53">
              <w:rPr>
                <w:rFonts w:ascii="Malgun Gothic" w:hAnsi="Malgun Gothic" w:cs="Malgun Gothic"/>
                <w:color w:val="C00000"/>
                <w:szCs w:val="20"/>
              </w:rPr>
              <w:t>사전에</w:t>
            </w:r>
            <w:r w:rsidRPr="50E87F53">
              <w:rPr>
                <w:rFonts w:eastAsia="Batang" w:hAnsi="Batang" w:cs="Batang"/>
                <w:color w:val="C00000"/>
                <w:szCs w:val="20"/>
              </w:rPr>
              <w:t xml:space="preserve"> </w:t>
            </w:r>
            <w:r w:rsidRPr="50E87F53">
              <w:rPr>
                <w:rFonts w:ascii="Malgun Gothic" w:hAnsi="Malgun Gothic" w:cs="Malgun Gothic"/>
                <w:color w:val="C00000"/>
                <w:szCs w:val="20"/>
              </w:rPr>
              <w:t>기기에</w:t>
            </w:r>
            <w:r w:rsidRPr="50E87F53">
              <w:rPr>
                <w:rFonts w:eastAsia="Batang" w:hAnsi="Batang" w:cs="Batang"/>
                <w:color w:val="C00000"/>
                <w:szCs w:val="20"/>
              </w:rPr>
              <w:t xml:space="preserve"> </w:t>
            </w:r>
            <w:r w:rsidRPr="50E87F53">
              <w:rPr>
                <w:rFonts w:ascii="Malgun Gothic" w:hAnsi="Malgun Gothic" w:cs="Malgun Gothic"/>
                <w:color w:val="C00000"/>
                <w:szCs w:val="20"/>
              </w:rPr>
              <w:t>등록해</w:t>
            </w:r>
            <w:r w:rsidRPr="50E87F53">
              <w:rPr>
                <w:rFonts w:eastAsia="Batang" w:hAnsi="Batang" w:cs="Batang"/>
                <w:color w:val="C00000"/>
                <w:szCs w:val="20"/>
              </w:rPr>
              <w:t xml:space="preserve"> </w:t>
            </w:r>
            <w:r w:rsidRPr="50E87F53">
              <w:rPr>
                <w:rFonts w:ascii="Malgun Gothic" w:hAnsi="Malgun Gothic" w:cs="Malgun Gothic"/>
                <w:color w:val="C00000"/>
                <w:szCs w:val="20"/>
              </w:rPr>
              <w:t>놓은</w:t>
            </w:r>
            <w:r w:rsidRPr="50E87F53">
              <w:rPr>
                <w:rFonts w:eastAsia="Batang" w:hAnsi="Batang" w:cs="Batang"/>
                <w:color w:val="C00000"/>
                <w:szCs w:val="20"/>
              </w:rPr>
              <w:t xml:space="preserve"> </w:t>
            </w:r>
            <w:r w:rsidRPr="50E87F53">
              <w:rPr>
                <w:rFonts w:ascii="Malgun Gothic" w:hAnsi="Malgun Gothic" w:cs="Malgun Gothic"/>
                <w:color w:val="C00000"/>
                <w:szCs w:val="20"/>
              </w:rPr>
              <w:t>공인인증서로</w:t>
            </w:r>
            <w:r w:rsidRPr="50E87F53">
              <w:rPr>
                <w:rFonts w:eastAsia="Batang" w:hAnsi="Batang" w:cs="Batang"/>
                <w:color w:val="C00000"/>
                <w:szCs w:val="20"/>
              </w:rPr>
              <w:t xml:space="preserve"> </w:t>
            </w:r>
            <w:r w:rsidRPr="50E87F53">
              <w:rPr>
                <w:rFonts w:ascii="Malgun Gothic" w:hAnsi="Malgun Gothic" w:cs="Malgun Gothic"/>
                <w:color w:val="C00000"/>
                <w:szCs w:val="20"/>
              </w:rPr>
              <w:t>로그인을</w:t>
            </w:r>
            <w:r w:rsidRPr="50E87F53">
              <w:rPr>
                <w:rFonts w:eastAsia="Batang" w:hAnsi="Batang" w:cs="Batang"/>
                <w:color w:val="C00000"/>
                <w:szCs w:val="20"/>
              </w:rPr>
              <w:t xml:space="preserve"> </w:t>
            </w:r>
            <w:r w:rsidRPr="50E87F53">
              <w:rPr>
                <w:rFonts w:ascii="Malgun Gothic" w:hAnsi="Malgun Gothic" w:cs="Malgun Gothic"/>
                <w:color w:val="C00000"/>
                <w:szCs w:val="20"/>
              </w:rPr>
              <w:t>한다</w:t>
            </w:r>
            <w:r w:rsidRPr="50E87F53">
              <w:rPr>
                <w:rFonts w:eastAsia="Batang" w:hAnsi="Batang" w:cs="Batang"/>
                <w:color w:val="C00000"/>
                <w:szCs w:val="20"/>
              </w:rPr>
              <w:t>.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6B7D89" w14:textId="6559C3D2" w:rsidR="50E87F53" w:rsidRDefault="50E87F53" w:rsidP="50E87F53">
            <w:pPr>
              <w:jc w:val="center"/>
            </w:pPr>
            <w:r w:rsidRPr="50E87F53">
              <w:rPr>
                <w:rFonts w:eastAsia="Batang" w:hAnsi="Batang" w:cs="Batang"/>
                <w:color w:val="C00000"/>
                <w:szCs w:val="20"/>
              </w:rPr>
              <w:t>1</w:t>
            </w:r>
          </w:p>
        </w:tc>
      </w:tr>
      <w:tr w:rsidR="50E87F53" w14:paraId="765AC87B" w14:textId="77777777" w:rsidTr="50E87F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375"/>
        </w:trPr>
        <w:tc>
          <w:tcPr>
            <w:tcW w:w="133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55BCE4" w14:textId="5CA4FAD8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color w:val="000000" w:themeColor="text1"/>
                <w:szCs w:val="20"/>
              </w:rPr>
              <w:t>UC001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8A38AA" w14:textId="77777777" w:rsidR="50E87F53" w:rsidRDefault="50E87F53" w:rsidP="50E87F53">
            <w:pPr>
              <w:jc w:val="center"/>
              <w:rPr>
                <w:rStyle w:val="a1"/>
                <w:color w:val="auto"/>
              </w:rPr>
            </w:pPr>
            <w:r w:rsidRPr="50E87F53">
              <w:rPr>
                <w:rStyle w:val="a1"/>
                <w:color w:val="auto"/>
              </w:rPr>
              <w:t>회원가입</w:t>
            </w:r>
          </w:p>
        </w:tc>
        <w:tc>
          <w:tcPr>
            <w:tcW w:w="4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17DE16" w14:textId="687CBB10" w:rsidR="50E87F53" w:rsidRDefault="50E87F53" w:rsidP="50E87F53">
            <w:pPr>
              <w:rPr>
                <w:rFonts w:ascii="Malgun Gothic" w:hAnsi="Malgun Gothic" w:cs="Malgun Gothic"/>
                <w:color w:val="000000" w:themeColor="text1"/>
                <w:szCs w:val="20"/>
              </w:rPr>
            </w:pPr>
            <w:r w:rsidRPr="50E87F53">
              <w:rPr>
                <w:rFonts w:eastAsia="Batang" w:hAnsi="Batang" w:cs="Batang"/>
                <w:color w:val="000000" w:themeColor="text1"/>
                <w:szCs w:val="20"/>
              </w:rPr>
              <w:t>ID</w:t>
            </w:r>
            <w:r w:rsidRPr="50E87F53">
              <w:rPr>
                <w:rFonts w:ascii="Malgun Gothic" w:hAnsi="Malgun Gothic" w:cs="Malgun Gothic"/>
                <w:color w:val="000000" w:themeColor="text1"/>
                <w:szCs w:val="20"/>
              </w:rPr>
              <w:t>와</w:t>
            </w:r>
            <w:r w:rsidRPr="50E87F53">
              <w:rPr>
                <w:rFonts w:eastAsia="Batang" w:hAnsi="Batang" w:cs="Batang"/>
                <w:color w:val="000000" w:themeColor="text1"/>
                <w:szCs w:val="20"/>
              </w:rPr>
              <w:t xml:space="preserve"> PW</w:t>
            </w:r>
            <w:r w:rsidRPr="50E87F53">
              <w:rPr>
                <w:rFonts w:ascii="Malgun Gothic" w:hAnsi="Malgun Gothic" w:cs="Malgun Gothic"/>
                <w:color w:val="000000" w:themeColor="text1"/>
                <w:szCs w:val="20"/>
              </w:rPr>
              <w:t>를</w:t>
            </w:r>
            <w:r w:rsidRPr="50E87F53">
              <w:rPr>
                <w:rFonts w:eastAsia="Batang" w:hAnsi="Batang" w:cs="Batang"/>
                <w:color w:val="000000" w:themeColor="text1"/>
                <w:szCs w:val="20"/>
              </w:rPr>
              <w:t xml:space="preserve"> </w:t>
            </w:r>
            <w:r w:rsidRPr="50E87F53">
              <w:rPr>
                <w:rFonts w:ascii="Malgun Gothic" w:hAnsi="Malgun Gothic" w:cs="Malgun Gothic"/>
                <w:color w:val="000000" w:themeColor="text1"/>
                <w:szCs w:val="20"/>
              </w:rPr>
              <w:t>입력하여</w:t>
            </w:r>
            <w:r w:rsidRPr="50E87F53">
              <w:rPr>
                <w:rFonts w:eastAsia="Batang" w:hAnsi="Batang" w:cs="Batang"/>
                <w:color w:val="000000" w:themeColor="text1"/>
                <w:szCs w:val="20"/>
              </w:rPr>
              <w:t xml:space="preserve"> 계정을 생성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3977BE" w14:textId="15981625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color w:val="000000" w:themeColor="text1"/>
                <w:szCs w:val="20"/>
              </w:rPr>
              <w:t>1</w:t>
            </w:r>
          </w:p>
        </w:tc>
      </w:tr>
      <w:tr w:rsidR="50E87F53" w14:paraId="34C0DBAC" w14:textId="77777777" w:rsidTr="50E87F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375"/>
        </w:trPr>
        <w:tc>
          <w:tcPr>
            <w:tcW w:w="133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885EE1" w14:textId="202E9E04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color w:val="000000" w:themeColor="text1"/>
                <w:szCs w:val="20"/>
              </w:rPr>
              <w:t>UC002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AB931C" w14:textId="77777777" w:rsidR="50E87F53" w:rsidRDefault="50E87F53" w:rsidP="50E87F53">
            <w:pPr>
              <w:jc w:val="center"/>
              <w:rPr>
                <w:rFonts w:ascii="Dotum" w:eastAsia="Dotum" w:hAnsi="Dotum"/>
              </w:rPr>
            </w:pPr>
            <w:r w:rsidRPr="50E87F53">
              <w:rPr>
                <w:rFonts w:ascii="Dotum" w:eastAsia="Dotum" w:hAnsi="Dotum"/>
              </w:rPr>
              <w:t>로그인</w:t>
            </w:r>
          </w:p>
        </w:tc>
        <w:tc>
          <w:tcPr>
            <w:tcW w:w="4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C97ACE" w14:textId="6AE0DE35" w:rsidR="50E87F53" w:rsidRDefault="50E87F53" w:rsidP="50E87F53">
            <w:pPr>
              <w:rPr>
                <w:rFonts w:ascii="Malgun Gothic" w:hAnsi="Malgun Gothic" w:cs="Malgun Gothic"/>
                <w:color w:val="000000" w:themeColor="text1"/>
                <w:szCs w:val="20"/>
              </w:rPr>
            </w:pPr>
            <w:r w:rsidRPr="50E87F53">
              <w:rPr>
                <w:rFonts w:eastAsia="Batang" w:hAnsi="Batang" w:cs="Batang"/>
                <w:color w:val="000000" w:themeColor="text1"/>
                <w:szCs w:val="20"/>
              </w:rPr>
              <w:t>ID</w:t>
            </w:r>
            <w:r w:rsidRPr="50E87F53">
              <w:rPr>
                <w:rFonts w:ascii="Malgun Gothic" w:hAnsi="Malgun Gothic" w:cs="Malgun Gothic"/>
                <w:color w:val="000000" w:themeColor="text1"/>
                <w:szCs w:val="20"/>
              </w:rPr>
              <w:t>와</w:t>
            </w:r>
            <w:r w:rsidRPr="50E87F53">
              <w:rPr>
                <w:rFonts w:eastAsia="Batang" w:hAnsi="Batang" w:cs="Batang"/>
                <w:color w:val="000000" w:themeColor="text1"/>
                <w:szCs w:val="20"/>
              </w:rPr>
              <w:t xml:space="preserve"> PW</w:t>
            </w:r>
            <w:r w:rsidRPr="50E87F53">
              <w:rPr>
                <w:rFonts w:ascii="Malgun Gothic" w:hAnsi="Malgun Gothic" w:cs="Malgun Gothic"/>
                <w:color w:val="000000" w:themeColor="text1"/>
                <w:szCs w:val="20"/>
              </w:rPr>
              <w:t>를</w:t>
            </w:r>
            <w:r w:rsidRPr="50E87F53">
              <w:rPr>
                <w:rFonts w:eastAsia="Batang" w:hAnsi="Batang" w:cs="Batang"/>
                <w:color w:val="000000" w:themeColor="text1"/>
                <w:szCs w:val="20"/>
              </w:rPr>
              <w:t xml:space="preserve"> </w:t>
            </w:r>
            <w:r w:rsidRPr="50E87F53">
              <w:rPr>
                <w:rFonts w:ascii="Malgun Gothic" w:hAnsi="Malgun Gothic" w:cs="Malgun Gothic"/>
                <w:color w:val="000000" w:themeColor="text1"/>
                <w:szCs w:val="20"/>
              </w:rPr>
              <w:t>입력하여</w:t>
            </w:r>
            <w:r w:rsidRPr="50E87F53">
              <w:rPr>
                <w:rFonts w:eastAsia="Batang" w:hAnsi="Batang" w:cs="Batang"/>
                <w:color w:val="000000" w:themeColor="text1"/>
                <w:szCs w:val="20"/>
              </w:rPr>
              <w:t xml:space="preserve"> 앱에 로그인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D02384" w14:textId="05ACB132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color w:val="000000" w:themeColor="text1"/>
                <w:szCs w:val="20"/>
              </w:rPr>
              <w:t>1</w:t>
            </w:r>
          </w:p>
        </w:tc>
      </w:tr>
      <w:tr w:rsidR="50E87F53" w14:paraId="58128E35" w14:textId="77777777" w:rsidTr="50E87F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375"/>
        </w:trPr>
        <w:tc>
          <w:tcPr>
            <w:tcW w:w="133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D66BF2" w14:textId="7084B6C1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color w:val="000000" w:themeColor="text1"/>
                <w:szCs w:val="20"/>
              </w:rPr>
              <w:t>UC003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2E4D6A" w14:textId="77777777" w:rsidR="50E87F53" w:rsidRDefault="50E87F53" w:rsidP="50E87F53">
            <w:pPr>
              <w:jc w:val="center"/>
              <w:rPr>
                <w:rFonts w:ascii="Dotum" w:eastAsia="Dotum" w:hAnsi="Dotum"/>
              </w:rPr>
            </w:pPr>
            <w:r w:rsidRPr="50E87F53">
              <w:rPr>
                <w:rFonts w:ascii="Dotum" w:eastAsia="Dotum" w:hAnsi="Dotum"/>
              </w:rPr>
              <w:t>로그아웃</w:t>
            </w:r>
          </w:p>
        </w:tc>
        <w:tc>
          <w:tcPr>
            <w:tcW w:w="4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7AEC93" w14:textId="2731DE83" w:rsidR="50E87F53" w:rsidRDefault="50E87F53" w:rsidP="50E87F53">
            <w:pPr>
              <w:rPr>
                <w:rFonts w:eastAsia="Batang" w:hAnsi="Batang" w:cs="Batang"/>
                <w:color w:val="000000" w:themeColor="text1"/>
                <w:szCs w:val="20"/>
              </w:rPr>
            </w:pPr>
            <w:r w:rsidRPr="50E87F53">
              <w:rPr>
                <w:rFonts w:eastAsia="Batang" w:hAnsi="Batang" w:cs="Batang"/>
                <w:color w:val="000000" w:themeColor="text1"/>
                <w:szCs w:val="20"/>
              </w:rPr>
              <w:t>로그인된 회원을 로그아웃 처리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1AFB96" w14:textId="47F86849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color w:val="000000" w:themeColor="text1"/>
                <w:szCs w:val="20"/>
              </w:rPr>
              <w:t>1</w:t>
            </w:r>
          </w:p>
        </w:tc>
      </w:tr>
      <w:tr w:rsidR="50E87F53" w14:paraId="5E9CD464" w14:textId="77777777" w:rsidTr="50E87F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375"/>
        </w:trPr>
        <w:tc>
          <w:tcPr>
            <w:tcW w:w="133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014FBB" w14:textId="627A9899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color w:val="000000" w:themeColor="text1"/>
                <w:szCs w:val="20"/>
              </w:rPr>
              <w:t>UC004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0BBA40" w14:textId="77777777" w:rsidR="50E87F53" w:rsidRDefault="50E87F53" w:rsidP="50E87F53">
            <w:pPr>
              <w:jc w:val="center"/>
              <w:rPr>
                <w:rFonts w:ascii="Dotum" w:eastAsia="Dotum" w:hAnsi="Dotum"/>
              </w:rPr>
            </w:pPr>
            <w:r w:rsidRPr="50E87F53">
              <w:rPr>
                <w:rFonts w:ascii="Dotum" w:eastAsia="Dotum" w:hAnsi="Dotum"/>
              </w:rPr>
              <w:t>ID, PW 찾기</w:t>
            </w:r>
          </w:p>
        </w:tc>
        <w:tc>
          <w:tcPr>
            <w:tcW w:w="4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382673" w14:textId="706C7645" w:rsidR="50E87F53" w:rsidRDefault="50E87F53" w:rsidP="50E87F53">
            <w:pPr>
              <w:rPr>
                <w:rFonts w:ascii="Malgun Gothic" w:hAnsi="Malgun Gothic" w:cs="Malgun Gothic"/>
                <w:color w:val="000000" w:themeColor="text1"/>
                <w:szCs w:val="20"/>
              </w:rPr>
            </w:pPr>
            <w:r w:rsidRPr="50E87F53">
              <w:rPr>
                <w:rFonts w:ascii="Malgun Gothic" w:hAnsi="Malgun Gothic" w:cs="Malgun Gothic"/>
                <w:color w:val="000000" w:themeColor="text1"/>
                <w:szCs w:val="20"/>
              </w:rPr>
              <w:t>회원의 ID, PW를 찾음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03CB62" w14:textId="4F8E5406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color w:val="000000" w:themeColor="text1"/>
                <w:szCs w:val="20"/>
              </w:rPr>
              <w:t>1</w:t>
            </w:r>
          </w:p>
        </w:tc>
      </w:tr>
      <w:tr w:rsidR="50E87F53" w14:paraId="70F608ED" w14:textId="77777777" w:rsidTr="50E87F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375"/>
        </w:trPr>
        <w:tc>
          <w:tcPr>
            <w:tcW w:w="133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E978D8" w14:textId="401FB379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color w:val="000000" w:themeColor="text1"/>
                <w:szCs w:val="20"/>
              </w:rPr>
              <w:t>UC005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454AE2" w14:textId="77777777" w:rsidR="50E87F53" w:rsidRDefault="50E87F53" w:rsidP="50E87F53">
            <w:pPr>
              <w:jc w:val="center"/>
              <w:rPr>
                <w:rFonts w:ascii="Dotum" w:eastAsia="Dotum" w:hAnsi="Dotum"/>
              </w:rPr>
            </w:pPr>
            <w:r w:rsidRPr="50E87F53">
              <w:rPr>
                <w:rFonts w:ascii="Dotum" w:eastAsia="Dotum" w:hAnsi="Dotum"/>
              </w:rPr>
              <w:t>회원정보수정</w:t>
            </w:r>
          </w:p>
        </w:tc>
        <w:tc>
          <w:tcPr>
            <w:tcW w:w="4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BE1D26" w14:textId="721B4FFE" w:rsidR="50E87F53" w:rsidRDefault="50E87F53" w:rsidP="50E87F53">
            <w:pPr>
              <w:rPr>
                <w:rFonts w:ascii="Malgun Gothic" w:hAnsi="Malgun Gothic" w:cs="Malgun Gothic"/>
                <w:color w:val="000000" w:themeColor="text1"/>
                <w:szCs w:val="20"/>
              </w:rPr>
            </w:pPr>
            <w:r w:rsidRPr="50E87F53">
              <w:rPr>
                <w:rFonts w:ascii="Malgun Gothic" w:hAnsi="Malgun Gothic" w:cs="Malgun Gothic"/>
                <w:color w:val="000000" w:themeColor="text1"/>
                <w:szCs w:val="20"/>
              </w:rPr>
              <w:t>가입시 기입한 정보를 수정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3F0523" w14:textId="077FF974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color w:val="000000" w:themeColor="text1"/>
                <w:szCs w:val="20"/>
              </w:rPr>
              <w:t>2</w:t>
            </w:r>
          </w:p>
        </w:tc>
      </w:tr>
      <w:tr w:rsidR="50E87F53" w14:paraId="6137049E" w14:textId="77777777" w:rsidTr="50E87F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375"/>
        </w:trPr>
        <w:tc>
          <w:tcPr>
            <w:tcW w:w="133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B3ACDB" w14:textId="6F1733E2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color w:val="000000" w:themeColor="text1"/>
                <w:szCs w:val="20"/>
              </w:rPr>
              <w:t>UC006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70DE9D" w14:textId="77777777" w:rsidR="50E87F53" w:rsidRDefault="50E87F53" w:rsidP="50E87F53">
            <w:pPr>
              <w:jc w:val="center"/>
              <w:rPr>
                <w:rFonts w:ascii="Dotum" w:eastAsia="Dotum" w:hAnsi="Dotum"/>
              </w:rPr>
            </w:pPr>
            <w:r w:rsidRPr="50E87F53">
              <w:rPr>
                <w:rFonts w:ascii="Dotum" w:eastAsia="Dotum" w:hAnsi="Dotum"/>
              </w:rPr>
              <w:t>탈퇴하기</w:t>
            </w:r>
          </w:p>
        </w:tc>
        <w:tc>
          <w:tcPr>
            <w:tcW w:w="4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E197B4" w14:textId="3F7CE2CC" w:rsidR="50E87F53" w:rsidRDefault="50E87F53" w:rsidP="50E87F53">
            <w:pPr>
              <w:rPr>
                <w:rFonts w:ascii="Malgun Gothic" w:hAnsi="Malgun Gothic" w:cs="Malgun Gothic"/>
                <w:color w:val="000000" w:themeColor="text1"/>
                <w:szCs w:val="20"/>
              </w:rPr>
            </w:pPr>
            <w:r w:rsidRPr="50E87F53">
              <w:rPr>
                <w:rFonts w:ascii="Malgun Gothic" w:hAnsi="Malgun Gothic" w:cs="Malgun Gothic"/>
                <w:color w:val="000000" w:themeColor="text1"/>
                <w:szCs w:val="20"/>
              </w:rPr>
              <w:t>회원의 정보를 삭제하고 탈퇴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8FABCB" w14:textId="5777F9B0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color w:val="000000" w:themeColor="text1"/>
                <w:szCs w:val="20"/>
              </w:rPr>
              <w:t>2</w:t>
            </w:r>
          </w:p>
        </w:tc>
      </w:tr>
      <w:tr w:rsidR="50E87F53" w14:paraId="24C3586A" w14:textId="77777777" w:rsidTr="50E87F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375"/>
        </w:trPr>
        <w:tc>
          <w:tcPr>
            <w:tcW w:w="133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B867BC" w14:textId="29FF4F6A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color w:val="000000" w:themeColor="text1"/>
                <w:szCs w:val="20"/>
              </w:rPr>
              <w:t>UC007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F804EB" w14:textId="77777777" w:rsidR="50E87F53" w:rsidRDefault="50E87F53" w:rsidP="50E87F53">
            <w:pPr>
              <w:jc w:val="center"/>
              <w:rPr>
                <w:rFonts w:ascii="Dotum" w:eastAsia="Dotum" w:hAnsi="Dotum"/>
              </w:rPr>
            </w:pPr>
            <w:r w:rsidRPr="50E87F53">
              <w:rPr>
                <w:rFonts w:ascii="Dotum" w:eastAsia="Dotum" w:hAnsi="Dotum"/>
              </w:rPr>
              <w:t>의류 추가</w:t>
            </w:r>
          </w:p>
        </w:tc>
        <w:tc>
          <w:tcPr>
            <w:tcW w:w="4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6CA7B3" w14:textId="36F277F1" w:rsidR="50E87F53" w:rsidRDefault="50E87F53" w:rsidP="50E87F53">
            <w:pPr>
              <w:rPr>
                <w:rFonts w:eastAsia="Batang" w:hAnsi="Batang" w:cs="Batang"/>
                <w:color w:val="000000" w:themeColor="text1"/>
                <w:szCs w:val="20"/>
              </w:rPr>
            </w:pPr>
            <w:r w:rsidRPr="50E87F53">
              <w:rPr>
                <w:rFonts w:eastAsia="Batang" w:hAnsi="Batang" w:cs="Batang"/>
                <w:color w:val="000000" w:themeColor="text1"/>
                <w:szCs w:val="20"/>
              </w:rPr>
              <w:t>새로운 의류를 추가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98E96B" w14:textId="65C985CF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color w:val="000000" w:themeColor="text1"/>
                <w:szCs w:val="20"/>
              </w:rPr>
              <w:t>3</w:t>
            </w:r>
          </w:p>
        </w:tc>
      </w:tr>
      <w:tr w:rsidR="50E87F53" w14:paraId="5915073A" w14:textId="77777777" w:rsidTr="50E87F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375"/>
        </w:trPr>
        <w:tc>
          <w:tcPr>
            <w:tcW w:w="133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429181" w14:textId="65231230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color w:val="000000" w:themeColor="text1"/>
                <w:szCs w:val="20"/>
              </w:rPr>
              <w:t>UC008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9DD83F" w14:textId="77777777" w:rsidR="50E87F53" w:rsidRDefault="50E87F53" w:rsidP="50E87F53">
            <w:pPr>
              <w:jc w:val="center"/>
              <w:rPr>
                <w:rFonts w:ascii="Dotum" w:eastAsia="Dotum" w:hAnsi="Dotum"/>
              </w:rPr>
            </w:pPr>
            <w:r w:rsidRPr="50E87F53">
              <w:rPr>
                <w:rFonts w:ascii="Dotum" w:eastAsia="Dotum" w:hAnsi="Dotum"/>
              </w:rPr>
              <w:t>의류 조회</w:t>
            </w:r>
          </w:p>
        </w:tc>
        <w:tc>
          <w:tcPr>
            <w:tcW w:w="4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88AAB5" w14:textId="43E5FAA0" w:rsidR="50E87F53" w:rsidRDefault="50E87F53" w:rsidP="50E87F53">
            <w:pPr>
              <w:rPr>
                <w:rFonts w:eastAsia="Batang" w:hAnsi="Batang" w:cs="Batang"/>
                <w:color w:val="000000" w:themeColor="text1"/>
                <w:szCs w:val="20"/>
              </w:rPr>
            </w:pPr>
            <w:r w:rsidRPr="50E87F53">
              <w:rPr>
                <w:rFonts w:eastAsia="Batang" w:hAnsi="Batang" w:cs="Batang"/>
                <w:color w:val="000000" w:themeColor="text1"/>
                <w:szCs w:val="20"/>
              </w:rPr>
              <w:t>카테고리에 맞는 의류를 조회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9D3FD0" w14:textId="4212F0B6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color w:val="000000" w:themeColor="text1"/>
                <w:szCs w:val="20"/>
              </w:rPr>
              <w:t>4</w:t>
            </w:r>
          </w:p>
        </w:tc>
      </w:tr>
      <w:tr w:rsidR="50E87F53" w14:paraId="60110F3B" w14:textId="77777777" w:rsidTr="50E87F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375"/>
        </w:trPr>
        <w:tc>
          <w:tcPr>
            <w:tcW w:w="133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2FFA29" w14:textId="7A00447F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color w:val="000000" w:themeColor="text1"/>
                <w:szCs w:val="20"/>
              </w:rPr>
              <w:t>UC009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71CE9F" w14:textId="77777777" w:rsidR="50E87F53" w:rsidRDefault="50E87F53" w:rsidP="50E87F53">
            <w:pPr>
              <w:jc w:val="center"/>
              <w:rPr>
                <w:rFonts w:ascii="Dotum" w:eastAsia="Dotum" w:hAnsi="Dotum"/>
              </w:rPr>
            </w:pPr>
            <w:r w:rsidRPr="50E87F53">
              <w:rPr>
                <w:rFonts w:ascii="Dotum" w:eastAsia="Dotum" w:hAnsi="Dotum"/>
              </w:rPr>
              <w:t>의류 수정</w:t>
            </w:r>
          </w:p>
        </w:tc>
        <w:tc>
          <w:tcPr>
            <w:tcW w:w="4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3B0528" w14:textId="372F13AB" w:rsidR="50E87F53" w:rsidRDefault="50E87F53" w:rsidP="50E87F53">
            <w:pPr>
              <w:rPr>
                <w:rFonts w:eastAsia="Batang" w:hAnsi="Batang" w:cs="Batang"/>
                <w:color w:val="000000" w:themeColor="text1"/>
                <w:szCs w:val="20"/>
              </w:rPr>
            </w:pPr>
            <w:r w:rsidRPr="50E87F53">
              <w:rPr>
                <w:rFonts w:eastAsia="Batang" w:hAnsi="Batang" w:cs="Batang"/>
                <w:color w:val="000000" w:themeColor="text1"/>
                <w:szCs w:val="20"/>
              </w:rPr>
              <w:t>추가된 의류의 정보를 수정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E3F796" w14:textId="5874715C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color w:val="000000" w:themeColor="text1"/>
                <w:szCs w:val="20"/>
              </w:rPr>
              <w:t>6</w:t>
            </w:r>
          </w:p>
        </w:tc>
      </w:tr>
      <w:tr w:rsidR="50E87F53" w14:paraId="5B7E64C5" w14:textId="77777777" w:rsidTr="50E87F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375"/>
        </w:trPr>
        <w:tc>
          <w:tcPr>
            <w:tcW w:w="133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41D8A4" w14:textId="5E819C3F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color w:val="000000" w:themeColor="text1"/>
                <w:szCs w:val="20"/>
              </w:rPr>
              <w:t>UC010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E982D5" w14:textId="77777777" w:rsidR="50E87F53" w:rsidRDefault="50E87F53" w:rsidP="50E87F53">
            <w:pPr>
              <w:jc w:val="center"/>
              <w:rPr>
                <w:rFonts w:ascii="Dotum" w:eastAsia="Dotum" w:hAnsi="Dotum"/>
              </w:rPr>
            </w:pPr>
            <w:r w:rsidRPr="50E87F53">
              <w:rPr>
                <w:rFonts w:ascii="Dotum" w:eastAsia="Dotum" w:hAnsi="Dotum"/>
              </w:rPr>
              <w:t>의류 삭제</w:t>
            </w:r>
          </w:p>
        </w:tc>
        <w:tc>
          <w:tcPr>
            <w:tcW w:w="4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76F8F9" w14:textId="37431D6F" w:rsidR="50E87F53" w:rsidRDefault="50E87F53" w:rsidP="50E87F53">
            <w:pPr>
              <w:rPr>
                <w:rFonts w:eastAsia="Batang" w:hAnsi="Batang" w:cs="Batang"/>
                <w:color w:val="000000" w:themeColor="text1"/>
                <w:szCs w:val="20"/>
              </w:rPr>
            </w:pPr>
            <w:r w:rsidRPr="50E87F53">
              <w:rPr>
                <w:rFonts w:eastAsia="Batang" w:hAnsi="Batang" w:cs="Batang"/>
                <w:color w:val="000000" w:themeColor="text1"/>
                <w:szCs w:val="20"/>
              </w:rPr>
              <w:t>추가된 의류를 삭제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04C843" w14:textId="3605061A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color w:val="000000" w:themeColor="text1"/>
                <w:szCs w:val="20"/>
              </w:rPr>
              <w:t>6</w:t>
            </w:r>
          </w:p>
        </w:tc>
      </w:tr>
      <w:tr w:rsidR="50E87F53" w14:paraId="7F3BF388" w14:textId="77777777" w:rsidTr="50E87F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375"/>
        </w:trPr>
        <w:tc>
          <w:tcPr>
            <w:tcW w:w="133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0F6333" w14:textId="7E8FEF8F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color w:val="000000" w:themeColor="text1"/>
                <w:szCs w:val="20"/>
              </w:rPr>
              <w:t>UC011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88BA59" w14:textId="77777777" w:rsidR="50E87F53" w:rsidRDefault="50E87F53" w:rsidP="50E87F53">
            <w:pPr>
              <w:jc w:val="center"/>
              <w:rPr>
                <w:rFonts w:ascii="Dotum" w:eastAsia="Dotum" w:hAnsi="Dotum"/>
              </w:rPr>
            </w:pPr>
            <w:r w:rsidRPr="50E87F53">
              <w:rPr>
                <w:rFonts w:ascii="Dotum" w:eastAsia="Dotum" w:hAnsi="Dotum"/>
              </w:rPr>
              <w:t>의류 조합</w:t>
            </w:r>
          </w:p>
        </w:tc>
        <w:tc>
          <w:tcPr>
            <w:tcW w:w="4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94E4AB" w14:textId="4D6AEA65" w:rsidR="50E87F53" w:rsidRDefault="50E87F53" w:rsidP="50E87F53">
            <w:pPr>
              <w:rPr>
                <w:rFonts w:eastAsia="Batang" w:hAnsi="Batang" w:cs="Batang"/>
                <w:color w:val="000000" w:themeColor="text1"/>
                <w:szCs w:val="20"/>
              </w:rPr>
            </w:pPr>
            <w:r w:rsidRPr="50E87F53">
              <w:rPr>
                <w:rFonts w:eastAsia="Batang" w:hAnsi="Batang" w:cs="Batang"/>
                <w:color w:val="000000" w:themeColor="text1"/>
                <w:szCs w:val="20"/>
              </w:rPr>
              <w:t>카테고리 별로 의류를 선택하여 조합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F2CC20" w14:textId="1BC83D69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color w:val="000000" w:themeColor="text1"/>
                <w:szCs w:val="20"/>
              </w:rPr>
              <w:t>6</w:t>
            </w:r>
          </w:p>
        </w:tc>
      </w:tr>
      <w:tr w:rsidR="50E87F53" w14:paraId="4B5292DE" w14:textId="77777777" w:rsidTr="50E87F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375"/>
        </w:trPr>
        <w:tc>
          <w:tcPr>
            <w:tcW w:w="133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C3ED6E" w14:textId="6CFD15C4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color w:val="000000" w:themeColor="text1"/>
                <w:szCs w:val="20"/>
              </w:rPr>
              <w:t>UC012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B80E18" w14:textId="77777777" w:rsidR="50E87F53" w:rsidRDefault="50E87F53" w:rsidP="50E87F53">
            <w:pPr>
              <w:jc w:val="center"/>
              <w:rPr>
                <w:rFonts w:ascii="Dotum" w:eastAsia="Dotum" w:hAnsi="Dotum"/>
              </w:rPr>
            </w:pPr>
            <w:r w:rsidRPr="50E87F53">
              <w:rPr>
                <w:rFonts w:ascii="Dotum" w:eastAsia="Dotum" w:hAnsi="Dotum"/>
              </w:rPr>
              <w:t>의류 분리</w:t>
            </w:r>
          </w:p>
        </w:tc>
        <w:tc>
          <w:tcPr>
            <w:tcW w:w="4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E88B55" w14:textId="0482F84F" w:rsidR="50E87F53" w:rsidRDefault="50E87F53" w:rsidP="50E87F53">
            <w:pPr>
              <w:rPr>
                <w:rFonts w:eastAsia="Batang" w:hAnsi="Batang" w:cs="Batang"/>
                <w:color w:val="000000" w:themeColor="text1"/>
                <w:szCs w:val="20"/>
              </w:rPr>
            </w:pPr>
            <w:r w:rsidRPr="50E87F53">
              <w:rPr>
                <w:rFonts w:eastAsia="Batang" w:hAnsi="Batang" w:cs="Batang"/>
                <w:color w:val="000000" w:themeColor="text1"/>
                <w:szCs w:val="20"/>
              </w:rPr>
              <w:t>착용 빈도에 따라 의류를 나눔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3171CE" w14:textId="5B58BCE4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color w:val="000000" w:themeColor="text1"/>
                <w:szCs w:val="20"/>
              </w:rPr>
              <w:t>7</w:t>
            </w:r>
          </w:p>
        </w:tc>
      </w:tr>
      <w:tr w:rsidR="50E87F53" w14:paraId="00DF876A" w14:textId="77777777" w:rsidTr="50E87F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375"/>
        </w:trPr>
        <w:tc>
          <w:tcPr>
            <w:tcW w:w="133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38DDF3" w14:textId="570EF9C1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color w:val="000000" w:themeColor="text1"/>
                <w:szCs w:val="20"/>
              </w:rPr>
              <w:t>UC013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E55902" w14:textId="2980E604" w:rsidR="50E87F53" w:rsidRDefault="50E87F53" w:rsidP="50E87F53">
            <w:pPr>
              <w:jc w:val="center"/>
              <w:rPr>
                <w:rFonts w:ascii="Dotum" w:eastAsia="Dotum" w:hAnsi="Dotum"/>
              </w:rPr>
            </w:pPr>
            <w:r w:rsidRPr="50E87F53">
              <w:rPr>
                <w:rFonts w:ascii="Dotum" w:eastAsia="Dotum" w:hAnsi="Dotum"/>
              </w:rPr>
              <w:t>의류 정보 제공</w:t>
            </w:r>
          </w:p>
        </w:tc>
        <w:tc>
          <w:tcPr>
            <w:tcW w:w="4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501297" w14:textId="1FB3056A" w:rsidR="50E87F53" w:rsidRDefault="50E87F53" w:rsidP="50E87F53">
            <w:pPr>
              <w:rPr>
                <w:rFonts w:eastAsia="Batang" w:hAnsi="Batang" w:cs="Batang"/>
                <w:color w:val="000000" w:themeColor="text1"/>
                <w:szCs w:val="20"/>
              </w:rPr>
            </w:pPr>
            <w:r w:rsidRPr="50E87F53">
              <w:rPr>
                <w:rFonts w:eastAsia="Batang" w:hAnsi="Batang" w:cs="Batang"/>
                <w:color w:val="000000" w:themeColor="text1"/>
                <w:szCs w:val="20"/>
              </w:rPr>
              <w:t>회원에 한해, 의류의 소재및 세탁,보관법 제공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2070C6" w14:textId="32DC2136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color w:val="000000" w:themeColor="text1"/>
                <w:szCs w:val="20"/>
              </w:rPr>
              <w:t>8</w:t>
            </w:r>
          </w:p>
        </w:tc>
      </w:tr>
      <w:tr w:rsidR="50E87F53" w14:paraId="63121751" w14:textId="77777777" w:rsidTr="50E87F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375"/>
        </w:trPr>
        <w:tc>
          <w:tcPr>
            <w:tcW w:w="133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AC6ACC" w14:textId="12F653E6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color w:val="000000" w:themeColor="text1"/>
                <w:szCs w:val="20"/>
              </w:rPr>
              <w:t>UC014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A12B3B" w14:textId="77777777" w:rsidR="50E87F53" w:rsidRDefault="50E87F53" w:rsidP="50E87F53">
            <w:pPr>
              <w:jc w:val="center"/>
              <w:rPr>
                <w:rFonts w:ascii="Dotum" w:eastAsia="Dotum" w:hAnsi="Dotum"/>
              </w:rPr>
            </w:pPr>
            <w:r w:rsidRPr="50E87F53">
              <w:rPr>
                <w:rFonts w:ascii="Dotum" w:eastAsia="Dotum" w:hAnsi="Dotum"/>
              </w:rPr>
              <w:t>알림 설정</w:t>
            </w:r>
          </w:p>
        </w:tc>
        <w:tc>
          <w:tcPr>
            <w:tcW w:w="4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4EB44C" w14:textId="0B696D9D" w:rsidR="50E87F53" w:rsidRDefault="50E87F53" w:rsidP="50E87F53">
            <w:pPr>
              <w:rPr>
                <w:color w:val="000000" w:themeColor="text1"/>
                <w:szCs w:val="20"/>
              </w:rPr>
            </w:pPr>
            <w:r w:rsidRPr="50E87F53">
              <w:rPr>
                <w:color w:val="000000" w:themeColor="text1"/>
                <w:szCs w:val="20"/>
              </w:rPr>
              <w:t>구독과</w:t>
            </w:r>
            <w:r w:rsidRPr="50E87F53">
              <w:rPr>
                <w:color w:val="000000" w:themeColor="text1"/>
                <w:szCs w:val="20"/>
              </w:rPr>
              <w:t xml:space="preserve"> </w:t>
            </w:r>
            <w:r w:rsidRPr="50E87F53">
              <w:rPr>
                <w:color w:val="000000" w:themeColor="text1"/>
                <w:szCs w:val="20"/>
              </w:rPr>
              <w:t>좋아요</w:t>
            </w:r>
            <w:r w:rsidRPr="50E87F53">
              <w:rPr>
                <w:color w:val="000000" w:themeColor="text1"/>
                <w:szCs w:val="20"/>
              </w:rPr>
              <w:t xml:space="preserve"> </w:t>
            </w:r>
            <w:r w:rsidRPr="50E87F53">
              <w:rPr>
                <w:color w:val="000000" w:themeColor="text1"/>
                <w:szCs w:val="20"/>
              </w:rPr>
              <w:t>알림설정</w:t>
            </w:r>
            <w:r w:rsidRPr="50E87F53">
              <w:rPr>
                <w:color w:val="000000" w:themeColor="text1"/>
                <w:szCs w:val="20"/>
              </w:rPr>
              <w:t xml:space="preserve"> </w:t>
            </w:r>
            <w:r w:rsidRPr="50E87F53">
              <w:rPr>
                <w:color w:val="000000" w:themeColor="text1"/>
                <w:szCs w:val="20"/>
              </w:rPr>
              <w:t>했는지</w:t>
            </w:r>
            <w:r w:rsidRPr="50E87F53">
              <w:rPr>
                <w:color w:val="000000" w:themeColor="text1"/>
                <w:szCs w:val="20"/>
              </w:rPr>
              <w:t xml:space="preserve"> </w:t>
            </w:r>
            <w:r w:rsidRPr="50E87F53">
              <w:rPr>
                <w:color w:val="000000" w:themeColor="text1"/>
                <w:szCs w:val="20"/>
              </w:rPr>
              <w:t>안했는지</w:t>
            </w:r>
            <w:r w:rsidRPr="50E87F53">
              <w:rPr>
                <w:color w:val="000000" w:themeColor="text1"/>
                <w:szCs w:val="20"/>
              </w:rPr>
              <w:t xml:space="preserve"> </w:t>
            </w:r>
            <w:r w:rsidRPr="50E87F53">
              <w:rPr>
                <w:color w:val="000000" w:themeColor="text1"/>
                <w:szCs w:val="20"/>
              </w:rPr>
              <w:t>알기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7E115A" w14:textId="795EB81F" w:rsidR="50E87F53" w:rsidRDefault="50E87F53" w:rsidP="50E87F53">
            <w:pPr>
              <w:jc w:val="center"/>
            </w:pPr>
            <w:r w:rsidRPr="50E87F53">
              <w:rPr>
                <w:rFonts w:ascii="Dotum" w:eastAsia="Dotum" w:hAnsi="Dotum" w:cs="Dotum"/>
                <w:color w:val="000000" w:themeColor="text1"/>
                <w:szCs w:val="20"/>
              </w:rPr>
              <w:t>8</w:t>
            </w:r>
          </w:p>
        </w:tc>
      </w:tr>
      <w:tr w:rsidR="50E87F53" w14:paraId="21AF6985" w14:textId="77777777" w:rsidTr="50E87F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7" w:type="dxa"/>
          <w:trHeight w:val="300"/>
        </w:trPr>
        <w:tc>
          <w:tcPr>
            <w:tcW w:w="8490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D22F66" w14:textId="2949ABF4" w:rsidR="50E87F53" w:rsidRDefault="50E87F53" w:rsidP="50E87F53">
            <w:pPr>
              <w:jc w:val="center"/>
              <w:rPr>
                <w:rFonts w:ascii="Dotum" w:eastAsia="Dotum" w:hAnsi="Dotum" w:cs="Dotum"/>
                <w:color w:val="000000" w:themeColor="text1"/>
                <w:szCs w:val="20"/>
              </w:rPr>
            </w:pPr>
          </w:p>
        </w:tc>
      </w:tr>
    </w:tbl>
    <w:p w14:paraId="3833A333" w14:textId="08CC807B" w:rsidR="005A4497" w:rsidRDefault="005A4497" w:rsidP="50E87F53"/>
    <w:p w14:paraId="3FD152E0" w14:textId="77777777" w:rsidR="0017696D" w:rsidRDefault="0017696D" w:rsidP="00BE571A"/>
    <w:p w14:paraId="5C651EBC" w14:textId="77777777" w:rsidR="00357453" w:rsidRDefault="0017696D" w:rsidP="00BE571A">
      <w:r>
        <w:br w:type="page"/>
      </w:r>
    </w:p>
    <w:p w14:paraId="2E58F774" w14:textId="77777777" w:rsidR="006A1701" w:rsidRDefault="50E87F53" w:rsidP="003C1E0F">
      <w:pPr>
        <w:pStyle w:val="Heading3"/>
        <w:tabs>
          <w:tab w:val="clear" w:pos="1647"/>
          <w:tab w:val="num" w:pos="200"/>
        </w:tabs>
        <w:ind w:left="567"/>
      </w:pPr>
      <w:bookmarkStart w:id="14" w:name="_Toc287096156"/>
      <w:bookmarkStart w:id="15" w:name="_Toc447209009"/>
      <w:r>
        <w:t>유스케이스 다이어그램</w:t>
      </w:r>
      <w:bookmarkEnd w:id="14"/>
      <w:bookmarkEnd w:id="15"/>
    </w:p>
    <w:p w14:paraId="750B42E0" w14:textId="2F7EBABA" w:rsidR="50E87F53" w:rsidRDefault="50E87F53" w:rsidP="50E87F53">
      <w:pPr>
        <w:tabs>
          <w:tab w:val="num" w:pos="200"/>
        </w:tabs>
      </w:pPr>
      <w:r>
        <w:rPr>
          <w:noProof/>
        </w:rPr>
        <w:drawing>
          <wp:inline distT="0" distB="0" distL="0" distR="0" wp14:anchorId="02E0A298" wp14:editId="25897666">
            <wp:extent cx="5567382" cy="6171694"/>
            <wp:effectExtent l="0" t="0" r="0" b="0"/>
            <wp:docPr id="2049002177" name="Picture 2049002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382" cy="617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D8DC" w14:textId="77777777" w:rsidR="00420E54" w:rsidRPr="00420E54" w:rsidRDefault="00420E54" w:rsidP="00420E5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420E54" w:rsidRPr="00BA2195" w14:paraId="6D417EE6" w14:textId="77777777" w:rsidTr="00BA2195">
        <w:tc>
          <w:tcPr>
            <w:tcW w:w="8524" w:type="dxa"/>
          </w:tcPr>
          <w:p w14:paraId="48A140D8" w14:textId="77777777" w:rsidR="00420E54" w:rsidRPr="00BA2195" w:rsidRDefault="00420E54" w:rsidP="003A2AF1">
            <w:pPr>
              <w:rPr>
                <w:color w:val="C00000"/>
              </w:rPr>
            </w:pPr>
            <w:r w:rsidRPr="00BA2195">
              <w:rPr>
                <w:rStyle w:val="a1"/>
                <w:rFonts w:hint="eastAsia"/>
              </w:rPr>
              <w:t>유스케이스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목록에서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="003A2AF1">
              <w:rPr>
                <w:rStyle w:val="a1"/>
                <w:rFonts w:hint="eastAsia"/>
              </w:rPr>
              <w:t>유스케이스와</w:t>
            </w:r>
            <w:r w:rsidR="003A2AF1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액터들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간의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관계를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나타낸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유스케이스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다이어그램을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작성한다</w:t>
            </w:r>
            <w:r w:rsidRPr="00BA2195">
              <w:rPr>
                <w:rStyle w:val="a1"/>
                <w:rFonts w:hint="eastAsia"/>
              </w:rPr>
              <w:t>.</w:t>
            </w:r>
          </w:p>
        </w:tc>
      </w:tr>
    </w:tbl>
    <w:p w14:paraId="04AE34FF" w14:textId="77777777" w:rsidR="0017696D" w:rsidRDefault="0017696D" w:rsidP="00420E54"/>
    <w:p w14:paraId="2A33BC6E" w14:textId="77777777" w:rsidR="004221DF" w:rsidRDefault="004221DF" w:rsidP="008A302C"/>
    <w:p w14:paraId="1DD09EBB" w14:textId="77777777" w:rsidR="001723F7" w:rsidRPr="001723F7" w:rsidRDefault="001723F7" w:rsidP="003A2AF1">
      <w:bookmarkStart w:id="16" w:name="_Toc287096158"/>
    </w:p>
    <w:p w14:paraId="67662C72" w14:textId="77777777" w:rsidR="001723F7" w:rsidRPr="001723F7" w:rsidRDefault="001723F7" w:rsidP="001723F7">
      <w:r>
        <w:br w:type="page"/>
      </w:r>
    </w:p>
    <w:p w14:paraId="55C3FA50" w14:textId="77777777" w:rsidR="000C1642" w:rsidRDefault="50E87F53" w:rsidP="003C1E0F">
      <w:pPr>
        <w:pStyle w:val="Heading3"/>
        <w:tabs>
          <w:tab w:val="clear" w:pos="1647"/>
          <w:tab w:val="num" w:pos="200"/>
        </w:tabs>
        <w:ind w:left="567"/>
      </w:pPr>
      <w:bookmarkStart w:id="17" w:name="_Toc447209010"/>
      <w:r>
        <w:t>유스케이스 기술</w:t>
      </w:r>
      <w:bookmarkEnd w:id="16"/>
      <w:bookmarkEnd w:id="17"/>
    </w:p>
    <w:p w14:paraId="5A66B44A" w14:textId="77777777" w:rsidR="000C1642" w:rsidRPr="00C25FFA" w:rsidRDefault="50E87F53" w:rsidP="003C1E0F">
      <w:pPr>
        <w:pStyle w:val="Heading4"/>
      </w:pPr>
      <w:r>
        <w:t xml:space="preserve">ID: 유스케이스 명 </w:t>
      </w:r>
      <w:r w:rsidRPr="50E87F53">
        <w:rPr>
          <w:rStyle w:val="a1"/>
          <w:rFonts w:ascii="Batang" w:eastAsia="Malgun Gothic" w:hAnsi="Times New Roman"/>
        </w:rPr>
        <w:t>(</w:t>
      </w:r>
      <w:r w:rsidRPr="50E87F53">
        <w:rPr>
          <w:rStyle w:val="a1"/>
          <w:rFonts w:ascii="Batang" w:eastAsia="Malgun Gothic" w:hAnsi="Times New Roman"/>
        </w:rPr>
        <w:t>예</w:t>
      </w:r>
      <w:r w:rsidRPr="50E87F53">
        <w:rPr>
          <w:rStyle w:val="a1"/>
          <w:rFonts w:ascii="Batang" w:eastAsia="Malgun Gothic" w:hAnsi="Times New Roman"/>
        </w:rPr>
        <w:t xml:space="preserve">) UC001: </w:t>
      </w:r>
      <w:r w:rsidRPr="50E87F53">
        <w:rPr>
          <w:rStyle w:val="a1"/>
          <w:rFonts w:ascii="Batang" w:eastAsia="Malgun Gothic" w:hAnsi="Times New Roman"/>
        </w:rPr>
        <w:t>공인인증서</w:t>
      </w:r>
      <w:r w:rsidRPr="50E87F53">
        <w:rPr>
          <w:rStyle w:val="a1"/>
          <w:rFonts w:ascii="Batang" w:eastAsia="Malgun Gothic" w:hAnsi="Times New Roman"/>
        </w:rPr>
        <w:t xml:space="preserve"> </w:t>
      </w:r>
      <w:r w:rsidRPr="50E87F53">
        <w:rPr>
          <w:rStyle w:val="a1"/>
          <w:rFonts w:ascii="Batang" w:eastAsia="Malgun Gothic" w:hAnsi="Times New Roman"/>
        </w:rPr>
        <w:t>로그인을</w:t>
      </w:r>
      <w:r w:rsidRPr="50E87F53">
        <w:rPr>
          <w:rStyle w:val="a1"/>
          <w:rFonts w:ascii="Batang" w:eastAsia="Malgun Gothic" w:hAnsi="Times New Roman"/>
        </w:rPr>
        <w:t xml:space="preserve"> </w:t>
      </w:r>
      <w:r w:rsidRPr="50E87F53">
        <w:rPr>
          <w:rStyle w:val="a1"/>
          <w:rFonts w:ascii="Batang" w:eastAsia="Malgun Gothic" w:hAnsi="Times New Roman"/>
        </w:rPr>
        <w:t>한다</w:t>
      </w:r>
      <w:r>
        <w:t xml:space="preserve"> </w:t>
      </w:r>
    </w:p>
    <w:p w14:paraId="311F63EF" w14:textId="77777777" w:rsidR="004221DF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4221DF" w:rsidRPr="00BA2195" w14:paraId="4DD79EEF" w14:textId="77777777" w:rsidTr="00BA2195">
        <w:tc>
          <w:tcPr>
            <w:tcW w:w="8524" w:type="dxa"/>
          </w:tcPr>
          <w:p w14:paraId="1C4994A1" w14:textId="77777777" w:rsidR="004221DF" w:rsidRPr="00BA2195" w:rsidRDefault="005A219F" w:rsidP="004221DF">
            <w:r w:rsidRPr="00BA2195">
              <w:rPr>
                <w:rStyle w:val="a1"/>
                <w:rFonts w:hint="eastAsia"/>
              </w:rPr>
              <w:t>유스케이스</w:t>
            </w:r>
            <w:r w:rsidR="005F4EF9" w:rsidRPr="00BA2195">
              <w:rPr>
                <w:rStyle w:val="a1"/>
                <w:rFonts w:hint="eastAsia"/>
              </w:rPr>
              <w:t xml:space="preserve"> </w:t>
            </w:r>
            <w:r w:rsidR="005F4EF9" w:rsidRPr="00BA2195">
              <w:rPr>
                <w:rStyle w:val="a1"/>
                <w:rFonts w:hint="eastAsia"/>
              </w:rPr>
              <w:t>별로</w:t>
            </w:r>
            <w:r w:rsidR="005F4EF9" w:rsidRPr="00BA2195">
              <w:rPr>
                <w:rStyle w:val="a1"/>
                <w:rFonts w:hint="eastAsia"/>
              </w:rPr>
              <w:t xml:space="preserve"> </w:t>
            </w:r>
            <w:r w:rsidR="005F4EF9" w:rsidRPr="00BA2195">
              <w:rPr>
                <w:rStyle w:val="a1"/>
                <w:rFonts w:hint="eastAsia"/>
              </w:rPr>
              <w:t>상세한</w:t>
            </w:r>
            <w:r w:rsidR="005F4EF9" w:rsidRPr="00BA2195">
              <w:rPr>
                <w:rStyle w:val="a1"/>
                <w:rFonts w:hint="eastAsia"/>
              </w:rPr>
              <w:t xml:space="preserve"> </w:t>
            </w:r>
            <w:r w:rsidR="005F4EF9" w:rsidRPr="00BA2195">
              <w:rPr>
                <w:rStyle w:val="a1"/>
                <w:rFonts w:hint="eastAsia"/>
              </w:rPr>
              <w:t>유스케이스를</w:t>
            </w:r>
            <w:r w:rsidR="005F4EF9" w:rsidRPr="00BA2195">
              <w:rPr>
                <w:rStyle w:val="a1"/>
                <w:rFonts w:hint="eastAsia"/>
              </w:rPr>
              <w:t xml:space="preserve"> </w:t>
            </w:r>
            <w:r w:rsidR="005F4EF9" w:rsidRPr="00BA2195">
              <w:rPr>
                <w:rStyle w:val="a1"/>
                <w:rFonts w:hint="eastAsia"/>
              </w:rPr>
              <w:t>기술한다</w:t>
            </w:r>
            <w:r w:rsidR="005F4EF9" w:rsidRPr="00BA2195">
              <w:rPr>
                <w:rStyle w:val="a1"/>
                <w:rFonts w:hint="eastAsia"/>
              </w:rPr>
              <w:t>.</w:t>
            </w:r>
          </w:p>
        </w:tc>
      </w:tr>
    </w:tbl>
    <w:p w14:paraId="63F90460" w14:textId="77777777" w:rsidR="004221DF" w:rsidRPr="007E70C2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D575C" w:rsidRPr="00D54A11" w14:paraId="7649FDAA" w14:textId="77777777" w:rsidTr="007E70C2">
        <w:tc>
          <w:tcPr>
            <w:tcW w:w="1550" w:type="dxa"/>
            <w:shd w:val="clear" w:color="auto" w:fill="CCCCCC"/>
            <w:vAlign w:val="center"/>
          </w:tcPr>
          <w:p w14:paraId="6329B0A3" w14:textId="77777777" w:rsidR="00BD575C" w:rsidRPr="00D54A11" w:rsidRDefault="00BD575C" w:rsidP="007E70C2">
            <w:pPr>
              <w:pStyle w:val="a2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516A4E48" w14:textId="77777777" w:rsidR="0060277A" w:rsidRPr="007E70C2" w:rsidRDefault="007E70C2" w:rsidP="0060277A">
            <w:pPr>
              <w:rPr>
                <w:rStyle w:val="a1"/>
              </w:rPr>
            </w:pPr>
            <w:r w:rsidRPr="007E70C2">
              <w:rPr>
                <w:rStyle w:val="a1"/>
                <w:rFonts w:hint="eastAsia"/>
              </w:rPr>
              <w:t>사용자가</w:t>
            </w:r>
            <w:r w:rsidRPr="007E70C2">
              <w:rPr>
                <w:rStyle w:val="a1"/>
                <w:rFonts w:hint="eastAsia"/>
              </w:rPr>
              <w:t xml:space="preserve"> </w:t>
            </w:r>
            <w:r w:rsidRPr="007E70C2">
              <w:rPr>
                <w:rStyle w:val="a1"/>
                <w:rFonts w:hint="eastAsia"/>
              </w:rPr>
              <w:t>스마트</w:t>
            </w:r>
            <w:r w:rsidRPr="007E70C2">
              <w:rPr>
                <w:rStyle w:val="a1"/>
                <w:rFonts w:hint="eastAsia"/>
              </w:rPr>
              <w:t xml:space="preserve"> </w:t>
            </w:r>
            <w:r w:rsidRPr="007E70C2">
              <w:rPr>
                <w:rStyle w:val="a1"/>
                <w:rFonts w:hint="eastAsia"/>
              </w:rPr>
              <w:t>뱅킹</w:t>
            </w:r>
            <w:r w:rsidRPr="007E70C2">
              <w:rPr>
                <w:rStyle w:val="a1"/>
                <w:rFonts w:hint="eastAsia"/>
              </w:rPr>
              <w:t xml:space="preserve"> </w:t>
            </w:r>
            <w:r w:rsidRPr="007E70C2">
              <w:rPr>
                <w:rStyle w:val="a1"/>
                <w:rFonts w:hint="eastAsia"/>
              </w:rPr>
              <w:t>프로그램</w:t>
            </w:r>
            <w:r w:rsidRPr="007E70C2">
              <w:rPr>
                <w:rStyle w:val="a1"/>
                <w:rFonts w:hint="eastAsia"/>
              </w:rPr>
              <w:t xml:space="preserve"> </w:t>
            </w:r>
            <w:r w:rsidRPr="007E70C2">
              <w:rPr>
                <w:rStyle w:val="a1"/>
                <w:rFonts w:hint="eastAsia"/>
              </w:rPr>
              <w:t>내의</w:t>
            </w:r>
            <w:r w:rsidRPr="007E70C2">
              <w:rPr>
                <w:rStyle w:val="a1"/>
                <w:rFonts w:hint="eastAsia"/>
              </w:rPr>
              <w:t xml:space="preserve"> </w:t>
            </w:r>
            <w:r w:rsidRPr="007E70C2">
              <w:rPr>
                <w:rStyle w:val="a1"/>
                <w:rFonts w:hint="eastAsia"/>
              </w:rPr>
              <w:t>계좌이체</w:t>
            </w:r>
            <w:r w:rsidRPr="007E70C2">
              <w:rPr>
                <w:rStyle w:val="a1"/>
                <w:rFonts w:hint="eastAsia"/>
              </w:rPr>
              <w:t>,</w:t>
            </w:r>
            <w:r w:rsidRPr="007E70C2">
              <w:rPr>
                <w:rStyle w:val="a1"/>
              </w:rPr>
              <w:t xml:space="preserve"> </w:t>
            </w:r>
            <w:r w:rsidRPr="007E70C2">
              <w:rPr>
                <w:rStyle w:val="a1"/>
                <w:rFonts w:hint="eastAsia"/>
              </w:rPr>
              <w:t>계좌목록</w:t>
            </w:r>
            <w:r w:rsidRPr="007E70C2">
              <w:rPr>
                <w:rStyle w:val="a1"/>
                <w:rFonts w:hint="eastAsia"/>
              </w:rPr>
              <w:t xml:space="preserve"> </w:t>
            </w:r>
            <w:r w:rsidRPr="007E70C2">
              <w:rPr>
                <w:rStyle w:val="a1"/>
                <w:rFonts w:hint="eastAsia"/>
              </w:rPr>
              <w:t>조회</w:t>
            </w:r>
            <w:r w:rsidRPr="007E70C2">
              <w:rPr>
                <w:rStyle w:val="a1"/>
                <w:rFonts w:hint="eastAsia"/>
              </w:rPr>
              <w:t>,</w:t>
            </w:r>
            <w:r w:rsidRPr="007E70C2">
              <w:rPr>
                <w:rStyle w:val="a1"/>
              </w:rPr>
              <w:t xml:space="preserve"> </w:t>
            </w:r>
            <w:r w:rsidRPr="007E70C2">
              <w:rPr>
                <w:rStyle w:val="a1"/>
                <w:rFonts w:hint="eastAsia"/>
              </w:rPr>
              <w:t>공과금</w:t>
            </w:r>
            <w:r w:rsidRPr="007E70C2">
              <w:rPr>
                <w:rStyle w:val="a1"/>
                <w:rFonts w:hint="eastAsia"/>
              </w:rPr>
              <w:t xml:space="preserve"> </w:t>
            </w:r>
            <w:r w:rsidRPr="007E70C2">
              <w:rPr>
                <w:rStyle w:val="a1"/>
                <w:rFonts w:hint="eastAsia"/>
              </w:rPr>
              <w:t>납부등을</w:t>
            </w:r>
            <w:r w:rsidRPr="007E70C2">
              <w:rPr>
                <w:rStyle w:val="a1"/>
                <w:rFonts w:hint="eastAsia"/>
              </w:rPr>
              <w:t xml:space="preserve"> </w:t>
            </w:r>
            <w:r w:rsidRPr="007E70C2">
              <w:rPr>
                <w:rStyle w:val="a1"/>
                <w:rFonts w:hint="eastAsia"/>
              </w:rPr>
              <w:t>하기</w:t>
            </w:r>
            <w:r w:rsidRPr="007E70C2">
              <w:rPr>
                <w:rStyle w:val="a1"/>
                <w:rFonts w:hint="eastAsia"/>
              </w:rPr>
              <w:t xml:space="preserve"> </w:t>
            </w:r>
            <w:r w:rsidRPr="007E70C2">
              <w:rPr>
                <w:rStyle w:val="a1"/>
                <w:rFonts w:hint="eastAsia"/>
              </w:rPr>
              <w:t>위해</w:t>
            </w:r>
            <w:r w:rsidRPr="007E70C2">
              <w:rPr>
                <w:rStyle w:val="a1"/>
                <w:rFonts w:hint="eastAsia"/>
              </w:rPr>
              <w:t xml:space="preserve"> </w:t>
            </w:r>
            <w:r w:rsidRPr="007E70C2">
              <w:rPr>
                <w:rStyle w:val="a1"/>
                <w:rFonts w:hint="eastAsia"/>
              </w:rPr>
              <w:t>공인인증서</w:t>
            </w:r>
            <w:r w:rsidRPr="007E70C2">
              <w:rPr>
                <w:rStyle w:val="a1"/>
                <w:rFonts w:hint="eastAsia"/>
              </w:rPr>
              <w:t xml:space="preserve"> </w:t>
            </w:r>
            <w:r w:rsidRPr="007E70C2">
              <w:rPr>
                <w:rStyle w:val="a1"/>
                <w:rFonts w:hint="eastAsia"/>
              </w:rPr>
              <w:t>로그인을</w:t>
            </w:r>
            <w:r w:rsidRPr="007E70C2">
              <w:rPr>
                <w:rStyle w:val="a1"/>
                <w:rFonts w:hint="eastAsia"/>
              </w:rPr>
              <w:t xml:space="preserve"> </w:t>
            </w:r>
            <w:r w:rsidRPr="007E70C2">
              <w:rPr>
                <w:rStyle w:val="a1"/>
                <w:rFonts w:hint="eastAsia"/>
              </w:rPr>
              <w:t>한다</w:t>
            </w:r>
            <w:r w:rsidRPr="007E70C2">
              <w:rPr>
                <w:rStyle w:val="a1"/>
                <w:rFonts w:hint="eastAsia"/>
              </w:rPr>
              <w:t>.</w:t>
            </w:r>
          </w:p>
        </w:tc>
      </w:tr>
      <w:tr w:rsidR="00BD575C" w:rsidRPr="00D54A11" w14:paraId="13B98F64" w14:textId="77777777" w:rsidTr="007E70C2">
        <w:tc>
          <w:tcPr>
            <w:tcW w:w="1550" w:type="dxa"/>
            <w:shd w:val="clear" w:color="auto" w:fill="CCCCCC"/>
            <w:vAlign w:val="center"/>
          </w:tcPr>
          <w:p w14:paraId="0F9556FA" w14:textId="77777777" w:rsidR="00BD575C" w:rsidRPr="00D54A11" w:rsidRDefault="00BD575C" w:rsidP="007E70C2">
            <w:pPr>
              <w:pStyle w:val="a2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6F365DCE" w14:textId="77777777" w:rsidR="00BD575C" w:rsidRPr="007E70C2" w:rsidRDefault="007E70C2" w:rsidP="0060277A">
            <w:pPr>
              <w:rPr>
                <w:rStyle w:val="a1"/>
              </w:rPr>
            </w:pPr>
            <w:r w:rsidRPr="007E70C2">
              <w:rPr>
                <w:rStyle w:val="a1"/>
                <w:rFonts w:hint="eastAsia"/>
              </w:rPr>
              <w:t>사용자</w:t>
            </w:r>
          </w:p>
        </w:tc>
      </w:tr>
      <w:tr w:rsidR="00BD575C" w:rsidRPr="00D54A11" w14:paraId="5BCD14DE" w14:textId="77777777" w:rsidTr="007E70C2">
        <w:tc>
          <w:tcPr>
            <w:tcW w:w="1550" w:type="dxa"/>
            <w:shd w:val="clear" w:color="auto" w:fill="CCCCCC"/>
            <w:vAlign w:val="center"/>
          </w:tcPr>
          <w:p w14:paraId="50BEA401" w14:textId="77777777" w:rsidR="00BD575C" w:rsidRPr="00D54A11" w:rsidRDefault="00BD575C" w:rsidP="007E70C2">
            <w:pPr>
              <w:pStyle w:val="a2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3CA68870" w14:textId="77777777" w:rsidR="00BD575C" w:rsidRPr="007E70C2" w:rsidRDefault="007E70C2" w:rsidP="0060277A">
            <w:pPr>
              <w:rPr>
                <w:rStyle w:val="a1"/>
              </w:rPr>
            </w:pPr>
            <w:r w:rsidRPr="007E70C2">
              <w:rPr>
                <w:rStyle w:val="a1"/>
                <w:rFonts w:hint="eastAsia"/>
              </w:rPr>
              <w:t>계좌이체</w:t>
            </w:r>
            <w:r w:rsidRPr="007E70C2">
              <w:rPr>
                <w:rStyle w:val="a1"/>
                <w:rFonts w:hint="eastAsia"/>
              </w:rPr>
              <w:t>,</w:t>
            </w:r>
            <w:r w:rsidRPr="007E70C2">
              <w:rPr>
                <w:rStyle w:val="a1"/>
              </w:rPr>
              <w:t xml:space="preserve"> </w:t>
            </w:r>
            <w:r w:rsidR="00044BE6">
              <w:rPr>
                <w:rStyle w:val="a1"/>
              </w:rPr>
              <w:t xml:space="preserve">  </w:t>
            </w:r>
            <w:r w:rsidRPr="007E70C2">
              <w:rPr>
                <w:rStyle w:val="a1"/>
                <w:rFonts w:hint="eastAsia"/>
              </w:rPr>
              <w:t>계좌목록</w:t>
            </w:r>
            <w:r w:rsidRPr="007E70C2">
              <w:rPr>
                <w:rStyle w:val="a1"/>
                <w:rFonts w:hint="eastAsia"/>
              </w:rPr>
              <w:t xml:space="preserve"> </w:t>
            </w:r>
            <w:r w:rsidRPr="007E70C2">
              <w:rPr>
                <w:rStyle w:val="a1"/>
                <w:rFonts w:hint="eastAsia"/>
              </w:rPr>
              <w:t>조회</w:t>
            </w:r>
            <w:r w:rsidRPr="007E70C2">
              <w:rPr>
                <w:rStyle w:val="a1"/>
                <w:rFonts w:hint="eastAsia"/>
              </w:rPr>
              <w:t>,</w:t>
            </w:r>
            <w:r w:rsidRPr="007E70C2">
              <w:rPr>
                <w:rStyle w:val="a1"/>
              </w:rPr>
              <w:t xml:space="preserve"> </w:t>
            </w:r>
            <w:r w:rsidRPr="007E70C2">
              <w:rPr>
                <w:rStyle w:val="a1"/>
                <w:rFonts w:hint="eastAsia"/>
              </w:rPr>
              <w:t>공과금</w:t>
            </w:r>
            <w:r w:rsidRPr="007E70C2">
              <w:rPr>
                <w:rStyle w:val="a1"/>
                <w:rFonts w:hint="eastAsia"/>
              </w:rPr>
              <w:t xml:space="preserve"> </w:t>
            </w:r>
            <w:r w:rsidRPr="007E70C2">
              <w:rPr>
                <w:rStyle w:val="a1"/>
                <w:rFonts w:hint="eastAsia"/>
              </w:rPr>
              <w:t>납부</w:t>
            </w:r>
            <w:r w:rsidRPr="007E70C2">
              <w:rPr>
                <w:rStyle w:val="a1"/>
                <w:rFonts w:hint="eastAsia"/>
              </w:rPr>
              <w:t xml:space="preserve"> </w:t>
            </w:r>
            <w:r w:rsidRPr="007E70C2">
              <w:rPr>
                <w:rStyle w:val="a1"/>
                <w:rFonts w:hint="eastAsia"/>
              </w:rPr>
              <w:t>중</w:t>
            </w:r>
            <w:r w:rsidRPr="007E70C2">
              <w:rPr>
                <w:rStyle w:val="a1"/>
                <w:rFonts w:hint="eastAsia"/>
              </w:rPr>
              <w:t xml:space="preserve"> </w:t>
            </w:r>
            <w:r w:rsidRPr="007E70C2">
              <w:rPr>
                <w:rStyle w:val="a1"/>
                <w:rFonts w:hint="eastAsia"/>
              </w:rPr>
              <w:t>하나를</w:t>
            </w:r>
            <w:r w:rsidRPr="007E70C2">
              <w:rPr>
                <w:rStyle w:val="a1"/>
                <w:rFonts w:hint="eastAsia"/>
              </w:rPr>
              <w:t xml:space="preserve"> </w:t>
            </w:r>
            <w:r w:rsidRPr="007E70C2">
              <w:rPr>
                <w:rStyle w:val="a1"/>
                <w:rFonts w:hint="eastAsia"/>
              </w:rPr>
              <w:t>실행한다</w:t>
            </w:r>
            <w:r w:rsidRPr="007E70C2">
              <w:rPr>
                <w:rStyle w:val="a1"/>
                <w:rFonts w:hint="eastAsia"/>
              </w:rPr>
              <w:t>.</w:t>
            </w:r>
          </w:p>
        </w:tc>
      </w:tr>
      <w:tr w:rsidR="00BD575C" w:rsidRPr="00D54A11" w14:paraId="19D02439" w14:textId="77777777" w:rsidTr="007E70C2">
        <w:tc>
          <w:tcPr>
            <w:tcW w:w="1550" w:type="dxa"/>
            <w:shd w:val="clear" w:color="auto" w:fill="CCCCCC"/>
            <w:vAlign w:val="center"/>
          </w:tcPr>
          <w:p w14:paraId="65A65CDE" w14:textId="77777777" w:rsidR="00BD575C" w:rsidRPr="00D54A11" w:rsidRDefault="00BD575C" w:rsidP="007E70C2">
            <w:pPr>
              <w:pStyle w:val="a2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A4590C8" w14:textId="77777777" w:rsidR="00BD575C" w:rsidRPr="007E70C2" w:rsidRDefault="007E70C2" w:rsidP="0060277A">
            <w:pPr>
              <w:rPr>
                <w:rStyle w:val="a1"/>
              </w:rPr>
            </w:pPr>
            <w:r w:rsidRPr="007E70C2">
              <w:rPr>
                <w:rStyle w:val="a1"/>
                <w:rFonts w:hint="eastAsia"/>
              </w:rPr>
              <w:t>공인인증서</w:t>
            </w:r>
            <w:r w:rsidRPr="007E70C2">
              <w:rPr>
                <w:rStyle w:val="a1"/>
                <w:rFonts w:hint="eastAsia"/>
              </w:rPr>
              <w:t xml:space="preserve"> </w:t>
            </w:r>
            <w:r w:rsidRPr="007E70C2">
              <w:rPr>
                <w:rStyle w:val="a1"/>
                <w:rFonts w:hint="eastAsia"/>
              </w:rPr>
              <w:t>로그인을</w:t>
            </w:r>
            <w:r w:rsidRPr="007E70C2">
              <w:rPr>
                <w:rStyle w:val="a1"/>
                <w:rFonts w:hint="eastAsia"/>
              </w:rPr>
              <w:t xml:space="preserve"> </w:t>
            </w:r>
            <w:r w:rsidRPr="007E70C2">
              <w:rPr>
                <w:rStyle w:val="a1"/>
                <w:rFonts w:hint="eastAsia"/>
              </w:rPr>
              <w:t>하기</w:t>
            </w:r>
            <w:r w:rsidRPr="007E70C2">
              <w:rPr>
                <w:rStyle w:val="a1"/>
                <w:rFonts w:hint="eastAsia"/>
              </w:rPr>
              <w:t xml:space="preserve"> </w:t>
            </w:r>
            <w:r w:rsidRPr="007E70C2">
              <w:rPr>
                <w:rStyle w:val="a1"/>
                <w:rFonts w:hint="eastAsia"/>
              </w:rPr>
              <w:t>전에</w:t>
            </w:r>
            <w:r w:rsidRPr="007E70C2">
              <w:rPr>
                <w:rStyle w:val="a1"/>
                <w:rFonts w:hint="eastAsia"/>
              </w:rPr>
              <w:t xml:space="preserve"> </w:t>
            </w:r>
            <w:r w:rsidRPr="007E70C2">
              <w:rPr>
                <w:rStyle w:val="a1"/>
                <w:rFonts w:hint="eastAsia"/>
              </w:rPr>
              <w:t>실행한</w:t>
            </w:r>
            <w:r w:rsidRPr="007E70C2">
              <w:rPr>
                <w:rStyle w:val="a1"/>
                <w:rFonts w:hint="eastAsia"/>
              </w:rPr>
              <w:t xml:space="preserve"> </w:t>
            </w:r>
            <w:r w:rsidRPr="007E70C2">
              <w:rPr>
                <w:rStyle w:val="a1"/>
                <w:rFonts w:hint="eastAsia"/>
              </w:rPr>
              <w:t>기능이</w:t>
            </w:r>
            <w:r w:rsidRPr="007E70C2">
              <w:rPr>
                <w:rStyle w:val="a1"/>
                <w:rFonts w:hint="eastAsia"/>
              </w:rPr>
              <w:t xml:space="preserve"> </w:t>
            </w:r>
            <w:r w:rsidRPr="007E70C2">
              <w:rPr>
                <w:rStyle w:val="a1"/>
                <w:rFonts w:hint="eastAsia"/>
              </w:rPr>
              <w:t>실행된다</w:t>
            </w:r>
            <w:r w:rsidRPr="007E70C2">
              <w:rPr>
                <w:rStyle w:val="a1"/>
                <w:rFonts w:hint="eastAsia"/>
              </w:rPr>
              <w:t>.</w:t>
            </w:r>
          </w:p>
        </w:tc>
      </w:tr>
      <w:tr w:rsidR="0060277A" w:rsidRPr="00D54A11" w14:paraId="00F4EADF" w14:textId="77777777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14:paraId="610A50D5" w14:textId="77777777" w:rsidR="0060277A" w:rsidRPr="00D54A11" w:rsidRDefault="0060277A" w:rsidP="007E70C2">
            <w:pPr>
              <w:pStyle w:val="a2"/>
            </w:pPr>
            <w:r w:rsidRPr="00D54A11">
              <w:rPr>
                <w:rFonts w:hint="eastAsia"/>
              </w:rPr>
              <w:t>기본</w:t>
            </w:r>
            <w:r w:rsidR="001723F7"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63CBE912" w14:textId="77777777" w:rsidR="0060277A" w:rsidRPr="007E70C2" w:rsidRDefault="007E70C2" w:rsidP="005A4497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szCs w:val="24"/>
              </w:rPr>
            </w:pP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20B954BF" w14:textId="77777777" w:rsidR="0060277A" w:rsidRPr="007E70C2" w:rsidRDefault="007E70C2" w:rsidP="007E70C2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szCs w:val="24"/>
              </w:rPr>
            </w:pP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>시스템은</w:t>
            </w: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>사용자에게</w:t>
            </w: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>공인인증서</w:t>
            </w: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>로그인을</w:t>
            </w: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>요구한다</w:t>
            </w: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60277A" w:rsidRPr="00D54A11" w14:paraId="58430FDC" w14:textId="77777777" w:rsidTr="007E70C2">
        <w:tc>
          <w:tcPr>
            <w:tcW w:w="1550" w:type="dxa"/>
            <w:vMerge/>
            <w:shd w:val="clear" w:color="auto" w:fill="CCCCCC"/>
            <w:vAlign w:val="center"/>
          </w:tcPr>
          <w:p w14:paraId="4EE32B6D" w14:textId="77777777" w:rsidR="0060277A" w:rsidRPr="00D54A11" w:rsidRDefault="0060277A" w:rsidP="007E70C2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932" w:type="dxa"/>
            <w:shd w:val="clear" w:color="auto" w:fill="auto"/>
          </w:tcPr>
          <w:p w14:paraId="7C05DA33" w14:textId="77777777" w:rsidR="0060277A" w:rsidRPr="007E70C2" w:rsidRDefault="0060277A" w:rsidP="0060277A">
            <w:pPr>
              <w:rPr>
                <w:rStyle w:val="a1"/>
              </w:rPr>
            </w:pPr>
          </w:p>
        </w:tc>
        <w:tc>
          <w:tcPr>
            <w:tcW w:w="6042" w:type="dxa"/>
            <w:shd w:val="clear" w:color="auto" w:fill="auto"/>
          </w:tcPr>
          <w:p w14:paraId="0790C786" w14:textId="77777777" w:rsidR="0060277A" w:rsidRPr="007E70C2" w:rsidRDefault="007E70C2" w:rsidP="0060277A">
            <w:pPr>
              <w:rPr>
                <w:rStyle w:val="a1"/>
              </w:rPr>
            </w:pPr>
            <w:r w:rsidRPr="007E70C2">
              <w:rPr>
                <w:rStyle w:val="a1"/>
              </w:rPr>
              <w:t>…</w:t>
            </w:r>
          </w:p>
        </w:tc>
      </w:tr>
      <w:tr w:rsidR="001723F7" w:rsidRPr="00D54A11" w14:paraId="4127061E" w14:textId="77777777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14:paraId="1FC43CE5" w14:textId="77777777" w:rsidR="001723F7" w:rsidRPr="00D54A11" w:rsidRDefault="001723F7" w:rsidP="007E70C2">
            <w:pPr>
              <w:pStyle w:val="a2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4660EC17" w14:textId="77777777" w:rsidR="001723F7" w:rsidRPr="007E70C2" w:rsidRDefault="001723F7" w:rsidP="00BA2195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F4E1277" w14:textId="77777777" w:rsidR="001723F7" w:rsidRPr="007E70C2" w:rsidRDefault="001723F7" w:rsidP="00BA2195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szCs w:val="24"/>
              </w:rPr>
            </w:pPr>
          </w:p>
        </w:tc>
      </w:tr>
      <w:tr w:rsidR="001723F7" w:rsidRPr="00D54A11" w14:paraId="5954117A" w14:textId="77777777" w:rsidTr="007E70C2">
        <w:tc>
          <w:tcPr>
            <w:tcW w:w="1550" w:type="dxa"/>
            <w:vMerge/>
            <w:shd w:val="clear" w:color="auto" w:fill="CCCCCC"/>
            <w:vAlign w:val="center"/>
          </w:tcPr>
          <w:p w14:paraId="11229128" w14:textId="77777777" w:rsidR="001723F7" w:rsidRPr="00D54A11" w:rsidRDefault="001723F7" w:rsidP="007E70C2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932" w:type="dxa"/>
            <w:shd w:val="clear" w:color="auto" w:fill="auto"/>
          </w:tcPr>
          <w:p w14:paraId="7627605A" w14:textId="77777777" w:rsidR="001723F7" w:rsidRPr="007E70C2" w:rsidRDefault="001723F7" w:rsidP="00BA2195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5FA85F12" w14:textId="77777777" w:rsidR="001723F7" w:rsidRPr="007E70C2" w:rsidRDefault="001723F7" w:rsidP="00BA2195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szCs w:val="24"/>
              </w:rPr>
            </w:pPr>
          </w:p>
        </w:tc>
      </w:tr>
      <w:tr w:rsidR="001723F7" w:rsidRPr="00D54A11" w14:paraId="4B96BF2F" w14:textId="77777777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14:paraId="092F4A4B" w14:textId="77777777" w:rsidR="001723F7" w:rsidRPr="00D54A11" w:rsidRDefault="001723F7" w:rsidP="007E70C2">
            <w:pPr>
              <w:pStyle w:val="a2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7641D1F8" w14:textId="77777777" w:rsidR="001723F7" w:rsidRPr="007E70C2" w:rsidRDefault="007E70C2" w:rsidP="00BA2195">
            <w:pPr>
              <w:pStyle w:val="a2"/>
              <w:rPr>
                <w:rStyle w:val="a1"/>
                <w:rFonts w:ascii="Batang" w:eastAsia="Malgun Gothic" w:hAnsi="Times New Roman" w:cs="Times New Roman"/>
                <w:b w:val="0"/>
                <w:szCs w:val="24"/>
              </w:rPr>
            </w:pP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5621162C" w14:textId="77777777" w:rsidR="001723F7" w:rsidRPr="007E70C2" w:rsidRDefault="007E70C2" w:rsidP="007E70C2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szCs w:val="24"/>
              </w:rPr>
            </w:pP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>등록된</w:t>
            </w: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>공인인증서가</w:t>
            </w: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>없을</w:t>
            </w: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>경우</w:t>
            </w:r>
          </w:p>
          <w:p w14:paraId="4E5C7238" w14:textId="77777777" w:rsidR="007E70C2" w:rsidRPr="007E70C2" w:rsidRDefault="007E70C2" w:rsidP="007E70C2">
            <w:pPr>
              <w:pStyle w:val="a2"/>
              <w:jc w:val="both"/>
              <w:rPr>
                <w:rStyle w:val="a1"/>
                <w:rFonts w:ascii="Batang" w:eastAsia="Malgun Gothic" w:hAnsi="Times New Roman" w:cs="Times New Roman"/>
                <w:b w:val="0"/>
                <w:szCs w:val="24"/>
              </w:rPr>
            </w:pP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 xml:space="preserve"> -1. </w:t>
            </w: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>시스템은</w:t>
            </w: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>사용자에게</w:t>
            </w: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>등록된</w:t>
            </w: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>공인인증서가</w:t>
            </w: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>없다는</w:t>
            </w: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>메시즈를</w:t>
            </w: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>출력한다</w:t>
            </w:r>
            <w:r w:rsidRPr="007E70C2">
              <w:rPr>
                <w:rStyle w:val="a1"/>
                <w:rFonts w:ascii="Batang" w:eastAsia="Malgun Gothic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1723F7" w:rsidRPr="00D54A11" w14:paraId="6C40CC59" w14:textId="77777777" w:rsidTr="007E70C2">
        <w:tc>
          <w:tcPr>
            <w:tcW w:w="1550" w:type="dxa"/>
            <w:vMerge/>
            <w:shd w:val="clear" w:color="auto" w:fill="CCCCCC"/>
            <w:vAlign w:val="center"/>
          </w:tcPr>
          <w:p w14:paraId="71315D0A" w14:textId="77777777" w:rsidR="001723F7" w:rsidRPr="00D54A11" w:rsidRDefault="001723F7" w:rsidP="007E70C2">
            <w:pPr>
              <w:pStyle w:val="a2"/>
            </w:pPr>
          </w:p>
        </w:tc>
        <w:tc>
          <w:tcPr>
            <w:tcW w:w="932" w:type="dxa"/>
            <w:shd w:val="clear" w:color="auto" w:fill="auto"/>
          </w:tcPr>
          <w:p w14:paraId="0DCB4937" w14:textId="77777777" w:rsidR="001723F7" w:rsidRPr="007E70C2" w:rsidRDefault="001723F7" w:rsidP="0060277A">
            <w:pPr>
              <w:rPr>
                <w:rStyle w:val="a1"/>
              </w:rPr>
            </w:pPr>
          </w:p>
        </w:tc>
        <w:tc>
          <w:tcPr>
            <w:tcW w:w="6042" w:type="dxa"/>
            <w:shd w:val="clear" w:color="auto" w:fill="auto"/>
          </w:tcPr>
          <w:p w14:paraId="4AC46AC4" w14:textId="77777777" w:rsidR="001723F7" w:rsidRPr="007E70C2" w:rsidRDefault="007E70C2" w:rsidP="0060277A">
            <w:pPr>
              <w:rPr>
                <w:rStyle w:val="a1"/>
              </w:rPr>
            </w:pPr>
            <w:r w:rsidRPr="007E70C2">
              <w:rPr>
                <w:rStyle w:val="a1"/>
                <w:rFonts w:hint="eastAsia"/>
              </w:rPr>
              <w:t>..</w:t>
            </w:r>
          </w:p>
        </w:tc>
      </w:tr>
      <w:tr w:rsidR="00FF46A0" w:rsidRPr="00D54A11" w14:paraId="64B72FCE" w14:textId="77777777" w:rsidTr="007E70C2">
        <w:tc>
          <w:tcPr>
            <w:tcW w:w="1550" w:type="dxa"/>
            <w:shd w:val="clear" w:color="auto" w:fill="CCCCCC"/>
            <w:vAlign w:val="center"/>
          </w:tcPr>
          <w:p w14:paraId="0CEC68CC" w14:textId="77777777" w:rsidR="00FF46A0" w:rsidRPr="00D54A11" w:rsidRDefault="00FF46A0" w:rsidP="007E70C2">
            <w:pPr>
              <w:pStyle w:val="a2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647D1454" w14:textId="77777777" w:rsidR="00FF46A0" w:rsidRPr="007E70C2" w:rsidRDefault="005A219F" w:rsidP="0060277A">
            <w:pPr>
              <w:rPr>
                <w:rStyle w:val="a1"/>
              </w:rPr>
            </w:pPr>
            <w:r>
              <w:rPr>
                <w:rStyle w:val="a1"/>
                <w:rFonts w:hint="eastAsia"/>
              </w:rPr>
              <w:t>SN</w:t>
            </w:r>
            <w:r w:rsidR="007E70C2" w:rsidRPr="007E70C2">
              <w:rPr>
                <w:rStyle w:val="a1"/>
                <w:rFonts w:hint="eastAsia"/>
              </w:rPr>
              <w:t>001</w:t>
            </w:r>
          </w:p>
        </w:tc>
        <w:tc>
          <w:tcPr>
            <w:tcW w:w="6042" w:type="dxa"/>
          </w:tcPr>
          <w:p w14:paraId="2D81B987" w14:textId="77777777" w:rsidR="00FF46A0" w:rsidRPr="007E70C2" w:rsidRDefault="007E70C2" w:rsidP="0060277A">
            <w:pPr>
              <w:rPr>
                <w:rStyle w:val="a1"/>
              </w:rPr>
            </w:pPr>
            <w:r w:rsidRPr="007E70C2">
              <w:rPr>
                <w:rStyle w:val="a1"/>
                <w:rFonts w:hint="eastAsia"/>
              </w:rPr>
              <w:t>B01</w:t>
            </w:r>
            <w:r w:rsidRPr="007E70C2">
              <w:rPr>
                <w:rStyle w:val="a1"/>
                <w:rFonts w:hint="eastAsia"/>
              </w:rPr>
              <w:t>→</w:t>
            </w:r>
            <w:r w:rsidRPr="007E70C2">
              <w:rPr>
                <w:rStyle w:val="a1"/>
              </w:rPr>
              <w:t>…</w:t>
            </w:r>
          </w:p>
        </w:tc>
      </w:tr>
    </w:tbl>
    <w:p w14:paraId="62B1E1C7" w14:textId="77777777" w:rsidR="000C1642" w:rsidRDefault="000C1642" w:rsidP="000C1642"/>
    <w:p w14:paraId="5D2F775E" w14:textId="1CB02077" w:rsidR="007E70C2" w:rsidRDefault="50E87F53" w:rsidP="000C1642">
      <w:pPr>
        <w:sectPr w:rsidR="007E70C2" w:rsidSect="00ED0B5B">
          <w:headerReference w:type="default" r:id="rId13"/>
          <w:footerReference w:type="even" r:id="rId14"/>
          <w:footerReference w:type="default" r:id="rId15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r>
        <w:t>3.2.2.2</w:t>
      </w:r>
    </w:p>
    <w:p w14:paraId="01033675" w14:textId="77777777" w:rsidR="007E70C2" w:rsidRDefault="007E70C2" w:rsidP="000C1642">
      <w:pPr>
        <w:sectPr w:rsidR="007E70C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734CC9CB" w14:textId="77777777" w:rsidR="007E70C2" w:rsidRDefault="007E70C2" w:rsidP="004221DF">
      <w:r>
        <w:br w:type="page"/>
      </w:r>
    </w:p>
    <w:p w14:paraId="63E65FCA" w14:textId="77777777" w:rsidR="007E70C2" w:rsidRDefault="005A219F" w:rsidP="007E70C2">
      <w:pPr>
        <w:pStyle w:val="Heading2"/>
      </w:pPr>
      <w:bookmarkStart w:id="18" w:name="_Toc447209011"/>
      <w:r>
        <w:rPr>
          <w:rFonts w:hint="eastAsia"/>
        </w:rPr>
        <w:t xml:space="preserve">사용자 </w:t>
      </w:r>
      <w:r w:rsidR="007E70C2">
        <w:rPr>
          <w:rFonts w:hint="eastAsia"/>
        </w:rPr>
        <w:t>인터페이스 요구사항</w:t>
      </w:r>
      <w:bookmarkEnd w:id="18"/>
    </w:p>
    <w:p w14:paraId="17F5B51B" w14:textId="77777777" w:rsidR="003C1E0F" w:rsidRDefault="005A219F" w:rsidP="005A219F">
      <w:pPr>
        <w:pStyle w:val="Heading3"/>
        <w:tabs>
          <w:tab w:val="clear" w:pos="1647"/>
          <w:tab w:val="num" w:pos="200"/>
        </w:tabs>
        <w:ind w:left="567"/>
      </w:pPr>
      <w:bookmarkStart w:id="19" w:name="_Toc447209012"/>
      <w:r>
        <w:rPr>
          <w:rFonts w:hint="eastAsia"/>
        </w:rPr>
        <w:t>화면 목록</w:t>
      </w:r>
      <w:bookmarkEnd w:id="19"/>
    </w:p>
    <w:p w14:paraId="483195CA" w14:textId="77777777"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219F" w:rsidRPr="00BA2195" w14:paraId="54CFE1CF" w14:textId="77777777" w:rsidTr="00123551">
        <w:tc>
          <w:tcPr>
            <w:tcW w:w="8524" w:type="dxa"/>
          </w:tcPr>
          <w:p w14:paraId="314C3D13" w14:textId="77777777" w:rsidR="005A219F" w:rsidRPr="00BA2195" w:rsidRDefault="005A219F" w:rsidP="00123551">
            <w:r>
              <w:rPr>
                <w:rStyle w:val="a1"/>
                <w:rFonts w:hint="eastAsia"/>
              </w:rPr>
              <w:t>사용자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인터페이스에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대한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분석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내용을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기술한다</w:t>
            </w:r>
            <w:r>
              <w:rPr>
                <w:rStyle w:val="a1"/>
                <w:rFonts w:hint="eastAsia"/>
              </w:rPr>
              <w:t>.</w:t>
            </w:r>
          </w:p>
        </w:tc>
      </w:tr>
    </w:tbl>
    <w:p w14:paraId="4616AF38" w14:textId="77777777"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5A219F" w:rsidRPr="00D54A11" w14:paraId="725546DB" w14:textId="77777777" w:rsidTr="005A219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14:paraId="6F4CDC32" w14:textId="77777777" w:rsidR="005A219F" w:rsidRPr="00D54A11" w:rsidRDefault="005A219F" w:rsidP="00123551">
            <w:pPr>
              <w:pStyle w:val="a2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72A856BB" w14:textId="77777777" w:rsidR="005A219F" w:rsidRPr="00D54A11" w:rsidRDefault="005A219F" w:rsidP="00123551">
            <w:pPr>
              <w:pStyle w:val="a2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3F144BC7" w14:textId="77777777" w:rsidR="005A219F" w:rsidRDefault="005A219F" w:rsidP="00123551">
            <w:pPr>
              <w:pStyle w:val="a2"/>
            </w:pPr>
            <w:r>
              <w:rPr>
                <w:rFonts w:hint="eastAsia"/>
              </w:rPr>
              <w:t xml:space="preserve">관련 </w:t>
            </w:r>
          </w:p>
          <w:p w14:paraId="08ABF746" w14:textId="77777777" w:rsidR="005A219F" w:rsidRPr="00D54A11" w:rsidRDefault="005A219F" w:rsidP="00123551">
            <w:pPr>
              <w:pStyle w:val="a2"/>
            </w:pPr>
            <w:r>
              <w:rPr>
                <w:rFonts w:hint="eastAsia"/>
              </w:rPr>
              <w:t xml:space="preserve">유스케이스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14:paraId="4839F413" w14:textId="77777777" w:rsidR="005A219F" w:rsidRPr="00D54A11" w:rsidRDefault="005A219F" w:rsidP="00123551">
            <w:pPr>
              <w:pStyle w:val="a2"/>
            </w:pPr>
            <w:r>
              <w:rPr>
                <w:rFonts w:hint="eastAsia"/>
              </w:rPr>
              <w:t>설명</w:t>
            </w:r>
          </w:p>
        </w:tc>
      </w:tr>
      <w:tr w:rsidR="005A219F" w:rsidRPr="00D54A11" w14:paraId="456B6ECB" w14:textId="77777777" w:rsidTr="005A219F">
        <w:trPr>
          <w:trHeight w:val="356"/>
        </w:trPr>
        <w:tc>
          <w:tcPr>
            <w:tcW w:w="923" w:type="dxa"/>
          </w:tcPr>
          <w:p w14:paraId="4C8C241D" w14:textId="77777777" w:rsidR="005A219F" w:rsidRPr="007E70C2" w:rsidRDefault="005A219F" w:rsidP="00123551">
            <w:pPr>
              <w:jc w:val="center"/>
              <w:rPr>
                <w:rStyle w:val="a1"/>
              </w:rPr>
            </w:pPr>
            <w:r>
              <w:rPr>
                <w:rStyle w:val="a1"/>
                <w:rFonts w:hint="eastAsia"/>
              </w:rPr>
              <w:t>SC001</w:t>
            </w:r>
          </w:p>
        </w:tc>
        <w:tc>
          <w:tcPr>
            <w:tcW w:w="1275" w:type="dxa"/>
          </w:tcPr>
          <w:p w14:paraId="37523D62" w14:textId="77777777" w:rsidR="005A219F" w:rsidRDefault="005A219F" w:rsidP="00123551">
            <w:pPr>
              <w:jc w:val="center"/>
              <w:rPr>
                <w:rStyle w:val="a1"/>
              </w:rPr>
            </w:pPr>
            <w:r>
              <w:rPr>
                <w:rStyle w:val="a1"/>
                <w:rFonts w:hint="eastAsia"/>
              </w:rPr>
              <w:t>공인인증서</w:t>
            </w:r>
          </w:p>
          <w:p w14:paraId="6909B210" w14:textId="77777777" w:rsidR="005A219F" w:rsidRPr="007E70C2" w:rsidRDefault="005A219F" w:rsidP="00123551">
            <w:pPr>
              <w:jc w:val="center"/>
              <w:rPr>
                <w:rStyle w:val="a1"/>
              </w:rPr>
            </w:pPr>
            <w:r>
              <w:rPr>
                <w:rStyle w:val="a1"/>
                <w:rFonts w:hint="eastAsia"/>
              </w:rPr>
              <w:t>로그인</w:t>
            </w:r>
          </w:p>
        </w:tc>
        <w:tc>
          <w:tcPr>
            <w:tcW w:w="1560" w:type="dxa"/>
          </w:tcPr>
          <w:p w14:paraId="34010B5F" w14:textId="77777777" w:rsidR="005A219F" w:rsidRPr="007E70C2" w:rsidRDefault="005A219F" w:rsidP="005A219F">
            <w:pPr>
              <w:jc w:val="center"/>
              <w:rPr>
                <w:rStyle w:val="a1"/>
              </w:rPr>
            </w:pPr>
            <w:r>
              <w:rPr>
                <w:rStyle w:val="a1"/>
                <w:rFonts w:hint="eastAsia"/>
              </w:rPr>
              <w:t>UC001</w:t>
            </w:r>
          </w:p>
        </w:tc>
        <w:tc>
          <w:tcPr>
            <w:tcW w:w="4727" w:type="dxa"/>
          </w:tcPr>
          <w:p w14:paraId="271E0325" w14:textId="77777777" w:rsidR="005A219F" w:rsidRPr="007E70C2" w:rsidRDefault="005A219F" w:rsidP="005A219F">
            <w:pPr>
              <w:jc w:val="left"/>
              <w:rPr>
                <w:rStyle w:val="a1"/>
              </w:rPr>
            </w:pPr>
            <w:r>
              <w:rPr>
                <w:rStyle w:val="a1"/>
                <w:rFonts w:hint="eastAsia"/>
              </w:rPr>
              <w:t>공인인증서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비밀번호를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입력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받아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스마트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뱅킹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프로그램을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실행한다</w:t>
            </w:r>
            <w:r>
              <w:rPr>
                <w:rStyle w:val="a1"/>
                <w:rFonts w:hint="eastAsia"/>
              </w:rPr>
              <w:t>.</w:t>
            </w:r>
          </w:p>
        </w:tc>
      </w:tr>
      <w:tr w:rsidR="005A219F" w:rsidRPr="00D54A11" w14:paraId="6A2BD880" w14:textId="77777777" w:rsidTr="005A219F">
        <w:trPr>
          <w:trHeight w:val="356"/>
        </w:trPr>
        <w:tc>
          <w:tcPr>
            <w:tcW w:w="923" w:type="dxa"/>
          </w:tcPr>
          <w:p w14:paraId="45863F1B" w14:textId="77777777" w:rsidR="005A219F" w:rsidRPr="00D54A11" w:rsidRDefault="005A219F" w:rsidP="0012355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1275" w:type="dxa"/>
          </w:tcPr>
          <w:p w14:paraId="4A2FD516" w14:textId="77777777" w:rsidR="005A219F" w:rsidRPr="00D54A11" w:rsidRDefault="005A219F" w:rsidP="0012355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1560" w:type="dxa"/>
          </w:tcPr>
          <w:p w14:paraId="280E8483" w14:textId="77777777" w:rsidR="005A219F" w:rsidRPr="005A219F" w:rsidRDefault="005A219F" w:rsidP="005A219F">
            <w:pPr>
              <w:jc w:val="center"/>
              <w:rPr>
                <w:rStyle w:val="a1"/>
              </w:rPr>
            </w:pPr>
          </w:p>
        </w:tc>
        <w:tc>
          <w:tcPr>
            <w:tcW w:w="4727" w:type="dxa"/>
          </w:tcPr>
          <w:p w14:paraId="4FFE4F0F" w14:textId="77777777" w:rsidR="005A219F" w:rsidRPr="00D54A11" w:rsidRDefault="005A219F" w:rsidP="005A219F">
            <w:pPr>
              <w:jc w:val="left"/>
              <w:rPr>
                <w:rFonts w:ascii="Dotum" w:eastAsia="Dotum" w:hAnsi="Dotum"/>
              </w:rPr>
            </w:pPr>
          </w:p>
        </w:tc>
      </w:tr>
      <w:tr w:rsidR="005A219F" w:rsidRPr="00D54A11" w14:paraId="0F570744" w14:textId="77777777" w:rsidTr="005A219F">
        <w:trPr>
          <w:trHeight w:val="356"/>
        </w:trPr>
        <w:tc>
          <w:tcPr>
            <w:tcW w:w="923" w:type="dxa"/>
          </w:tcPr>
          <w:p w14:paraId="2F1D8F7A" w14:textId="77777777" w:rsidR="005A219F" w:rsidRPr="00D54A11" w:rsidRDefault="005A219F" w:rsidP="0012355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1275" w:type="dxa"/>
          </w:tcPr>
          <w:p w14:paraId="1C160128" w14:textId="77777777" w:rsidR="005A219F" w:rsidRPr="00D54A11" w:rsidRDefault="005A219F" w:rsidP="0012355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1560" w:type="dxa"/>
          </w:tcPr>
          <w:p w14:paraId="13371A19" w14:textId="77777777" w:rsidR="005A219F" w:rsidRPr="005A219F" w:rsidRDefault="005A219F" w:rsidP="005A219F">
            <w:pPr>
              <w:jc w:val="center"/>
              <w:rPr>
                <w:rStyle w:val="a1"/>
              </w:rPr>
            </w:pPr>
          </w:p>
        </w:tc>
        <w:tc>
          <w:tcPr>
            <w:tcW w:w="4727" w:type="dxa"/>
          </w:tcPr>
          <w:p w14:paraId="43F0FE42" w14:textId="77777777" w:rsidR="005A219F" w:rsidRPr="00D54A11" w:rsidRDefault="005A219F" w:rsidP="005A219F">
            <w:pPr>
              <w:jc w:val="left"/>
              <w:rPr>
                <w:rFonts w:ascii="Dotum" w:eastAsia="Dotum" w:hAnsi="Dotum"/>
              </w:rPr>
            </w:pPr>
          </w:p>
        </w:tc>
      </w:tr>
      <w:tr w:rsidR="005A219F" w:rsidRPr="00D54A11" w14:paraId="2325FF31" w14:textId="77777777" w:rsidTr="005A219F">
        <w:trPr>
          <w:trHeight w:val="356"/>
        </w:trPr>
        <w:tc>
          <w:tcPr>
            <w:tcW w:w="923" w:type="dxa"/>
          </w:tcPr>
          <w:p w14:paraId="18BE74A7" w14:textId="77777777" w:rsidR="005A219F" w:rsidRPr="00D54A11" w:rsidRDefault="005A219F" w:rsidP="0012355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1275" w:type="dxa"/>
          </w:tcPr>
          <w:p w14:paraId="5D8DDFF1" w14:textId="77777777" w:rsidR="005A219F" w:rsidRPr="00D54A11" w:rsidRDefault="005A219F" w:rsidP="0012355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1560" w:type="dxa"/>
          </w:tcPr>
          <w:p w14:paraId="26D50003" w14:textId="77777777" w:rsidR="005A219F" w:rsidRPr="005A219F" w:rsidRDefault="005A219F" w:rsidP="005A219F">
            <w:pPr>
              <w:jc w:val="center"/>
              <w:rPr>
                <w:rStyle w:val="a1"/>
              </w:rPr>
            </w:pPr>
          </w:p>
        </w:tc>
        <w:tc>
          <w:tcPr>
            <w:tcW w:w="4727" w:type="dxa"/>
          </w:tcPr>
          <w:p w14:paraId="546E364D" w14:textId="77777777" w:rsidR="005A219F" w:rsidRPr="00D54A11" w:rsidRDefault="005A219F" w:rsidP="005A219F">
            <w:pPr>
              <w:jc w:val="left"/>
              <w:rPr>
                <w:rFonts w:ascii="Dotum" w:eastAsia="Dotum" w:hAnsi="Dotum"/>
              </w:rPr>
            </w:pPr>
          </w:p>
        </w:tc>
      </w:tr>
      <w:tr w:rsidR="005A219F" w:rsidRPr="00D54A11" w14:paraId="76453CD7" w14:textId="77777777" w:rsidTr="005A219F">
        <w:trPr>
          <w:trHeight w:val="356"/>
        </w:trPr>
        <w:tc>
          <w:tcPr>
            <w:tcW w:w="923" w:type="dxa"/>
          </w:tcPr>
          <w:p w14:paraId="03BBBEC4" w14:textId="77777777" w:rsidR="005A219F" w:rsidRPr="00D54A11" w:rsidRDefault="005A219F" w:rsidP="0012355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1275" w:type="dxa"/>
          </w:tcPr>
          <w:p w14:paraId="54920F03" w14:textId="77777777" w:rsidR="005A219F" w:rsidRPr="00D54A11" w:rsidRDefault="005A219F" w:rsidP="0012355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1560" w:type="dxa"/>
          </w:tcPr>
          <w:p w14:paraId="0256CD92" w14:textId="77777777" w:rsidR="005A219F" w:rsidRPr="005A219F" w:rsidRDefault="005A219F" w:rsidP="005A219F">
            <w:pPr>
              <w:jc w:val="center"/>
              <w:rPr>
                <w:rStyle w:val="a1"/>
              </w:rPr>
            </w:pPr>
          </w:p>
        </w:tc>
        <w:tc>
          <w:tcPr>
            <w:tcW w:w="4727" w:type="dxa"/>
          </w:tcPr>
          <w:p w14:paraId="57190798" w14:textId="77777777" w:rsidR="005A219F" w:rsidRPr="00D54A11" w:rsidRDefault="005A219F" w:rsidP="005A219F">
            <w:pPr>
              <w:jc w:val="left"/>
              <w:rPr>
                <w:rFonts w:ascii="Dotum" w:eastAsia="Dotum" w:hAnsi="Dotum"/>
              </w:rPr>
            </w:pPr>
          </w:p>
        </w:tc>
      </w:tr>
      <w:tr w:rsidR="005A219F" w:rsidRPr="00D54A11" w14:paraId="389BE46B" w14:textId="77777777" w:rsidTr="005A219F">
        <w:trPr>
          <w:trHeight w:val="356"/>
        </w:trPr>
        <w:tc>
          <w:tcPr>
            <w:tcW w:w="923" w:type="dxa"/>
          </w:tcPr>
          <w:p w14:paraId="593C0727" w14:textId="77777777" w:rsidR="005A219F" w:rsidRPr="00D54A11" w:rsidRDefault="005A219F" w:rsidP="0012355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1275" w:type="dxa"/>
          </w:tcPr>
          <w:p w14:paraId="6EEB5787" w14:textId="77777777" w:rsidR="005A219F" w:rsidRPr="00D54A11" w:rsidRDefault="005A219F" w:rsidP="0012355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1560" w:type="dxa"/>
          </w:tcPr>
          <w:p w14:paraId="5589D99E" w14:textId="77777777" w:rsidR="005A219F" w:rsidRPr="005A219F" w:rsidRDefault="005A219F" w:rsidP="005A219F">
            <w:pPr>
              <w:jc w:val="center"/>
              <w:rPr>
                <w:rStyle w:val="a1"/>
              </w:rPr>
            </w:pPr>
          </w:p>
        </w:tc>
        <w:tc>
          <w:tcPr>
            <w:tcW w:w="4727" w:type="dxa"/>
          </w:tcPr>
          <w:p w14:paraId="246E5ABE" w14:textId="77777777" w:rsidR="005A219F" w:rsidRPr="00D54A11" w:rsidRDefault="005A219F" w:rsidP="005A219F">
            <w:pPr>
              <w:jc w:val="left"/>
              <w:rPr>
                <w:rFonts w:ascii="Dotum" w:eastAsia="Dotum" w:hAnsi="Dotum"/>
              </w:rPr>
            </w:pPr>
          </w:p>
        </w:tc>
      </w:tr>
      <w:tr w:rsidR="005A219F" w:rsidRPr="00D54A11" w14:paraId="4F9D971D" w14:textId="77777777" w:rsidTr="005A219F">
        <w:trPr>
          <w:trHeight w:val="372"/>
        </w:trPr>
        <w:tc>
          <w:tcPr>
            <w:tcW w:w="923" w:type="dxa"/>
          </w:tcPr>
          <w:p w14:paraId="4F96BBF4" w14:textId="77777777" w:rsidR="005A219F" w:rsidRPr="00D54A11" w:rsidRDefault="005A219F" w:rsidP="0012355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1275" w:type="dxa"/>
          </w:tcPr>
          <w:p w14:paraId="64B56CBC" w14:textId="77777777" w:rsidR="005A219F" w:rsidRPr="00D54A11" w:rsidRDefault="005A219F" w:rsidP="0012355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1560" w:type="dxa"/>
          </w:tcPr>
          <w:p w14:paraId="1F19541F" w14:textId="77777777" w:rsidR="005A219F" w:rsidRPr="005A219F" w:rsidRDefault="005A219F" w:rsidP="005A219F">
            <w:pPr>
              <w:jc w:val="center"/>
              <w:rPr>
                <w:rStyle w:val="a1"/>
              </w:rPr>
            </w:pPr>
          </w:p>
        </w:tc>
        <w:tc>
          <w:tcPr>
            <w:tcW w:w="4727" w:type="dxa"/>
          </w:tcPr>
          <w:p w14:paraId="29BCEB5A" w14:textId="77777777" w:rsidR="005A219F" w:rsidRPr="00D54A11" w:rsidRDefault="005A219F" w:rsidP="005A219F">
            <w:pPr>
              <w:jc w:val="left"/>
              <w:rPr>
                <w:rFonts w:ascii="Dotum" w:eastAsia="Dotum" w:hAnsi="Dotum"/>
              </w:rPr>
            </w:pPr>
          </w:p>
        </w:tc>
      </w:tr>
    </w:tbl>
    <w:p w14:paraId="6BBB0EF2" w14:textId="77777777" w:rsidR="005A219F" w:rsidRDefault="005A219F" w:rsidP="003C1E0F"/>
    <w:p w14:paraId="02394AD6" w14:textId="77777777" w:rsidR="005A219F" w:rsidRDefault="005A219F" w:rsidP="003C1E0F">
      <w:r>
        <w:br w:type="page"/>
      </w:r>
    </w:p>
    <w:p w14:paraId="6AF89D06" w14:textId="77777777" w:rsidR="005A219F" w:rsidRDefault="005A219F" w:rsidP="005A219F">
      <w:pPr>
        <w:pStyle w:val="Heading3"/>
        <w:tabs>
          <w:tab w:val="clear" w:pos="1647"/>
          <w:tab w:val="num" w:pos="200"/>
        </w:tabs>
        <w:ind w:left="567"/>
      </w:pPr>
      <w:bookmarkStart w:id="20" w:name="_Toc447209013"/>
      <w:r>
        <w:rPr>
          <w:rFonts w:hint="eastAsia"/>
        </w:rPr>
        <w:t>화면 기술</w:t>
      </w:r>
      <w:bookmarkEnd w:id="20"/>
    </w:p>
    <w:p w14:paraId="5EACF29B" w14:textId="77777777"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 w:rsidR="005A219F" w:rsidRPr="00D54A11" w14:paraId="3C8DE582" w14:textId="77777777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2BE405CB" w14:textId="77777777" w:rsidR="005A219F" w:rsidRPr="00D54A11" w:rsidRDefault="005A219F" w:rsidP="00123551">
            <w:pPr>
              <w:pStyle w:val="a2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14:paraId="65BEFC49" w14:textId="77777777" w:rsidR="005A219F" w:rsidRPr="007E70C2" w:rsidRDefault="005A219F" w:rsidP="00123551">
            <w:pPr>
              <w:rPr>
                <w:rStyle w:val="a1"/>
              </w:rPr>
            </w:pPr>
            <w:r>
              <w:rPr>
                <w:rStyle w:val="a1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14:paraId="6AE1578E" w14:textId="77777777" w:rsidR="005A219F" w:rsidRPr="005A219F" w:rsidRDefault="005A219F" w:rsidP="005A219F">
            <w:pPr>
              <w:pStyle w:val="a2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14:paraId="61E8D706" w14:textId="77777777" w:rsidR="005A219F" w:rsidRPr="007E70C2" w:rsidRDefault="005A219F" w:rsidP="00123551">
            <w:pPr>
              <w:rPr>
                <w:rStyle w:val="a1"/>
              </w:rPr>
            </w:pPr>
            <w:r>
              <w:rPr>
                <w:rStyle w:val="a1"/>
                <w:rFonts w:hint="eastAsia"/>
              </w:rPr>
              <w:t>공인인증서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로그인</w:t>
            </w:r>
          </w:p>
        </w:tc>
      </w:tr>
      <w:tr w:rsidR="003C1E0F" w:rsidRPr="00D54A11" w14:paraId="66E94715" w14:textId="77777777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2AAA8E62" w14:textId="77777777" w:rsidR="003C1E0F" w:rsidRPr="00D54A11" w:rsidRDefault="005A219F" w:rsidP="00123551">
            <w:pPr>
              <w:pStyle w:val="a2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6C251D7D" w14:textId="77777777" w:rsidR="003C1E0F" w:rsidRPr="007E70C2" w:rsidRDefault="00A35A3B" w:rsidP="005A219F">
            <w:pPr>
              <w:jc w:val="center"/>
              <w:rPr>
                <w:rStyle w:val="a1"/>
              </w:rPr>
            </w:pPr>
            <w:r>
              <w:rPr>
                <w:noProof/>
                <w:color w:val="C00000"/>
              </w:rPr>
              <w:pict w14:anchorId="4A3E449D">
                <v:shape id="그림 5" o:spid="_x0000_i1026" type="#_x0000_t75" style="width:183.8pt;height:316.5pt;visibility:visible">
                  <v:imagedata r:id="rId16" o:title=""/>
                </v:shape>
              </w:pict>
            </w:r>
          </w:p>
        </w:tc>
      </w:tr>
      <w:tr w:rsidR="003C1E0F" w:rsidRPr="00D54A11" w14:paraId="46986644" w14:textId="77777777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1E58E871" w14:textId="77777777" w:rsidR="003C1E0F" w:rsidRPr="00D54A11" w:rsidRDefault="005A219F" w:rsidP="00123551">
            <w:pPr>
              <w:pStyle w:val="a2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53D9FB89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1"/>
              </w:rPr>
            </w:pPr>
            <w:r>
              <w:rPr>
                <w:rStyle w:val="a1"/>
              </w:rPr>
              <w:t>…</w:t>
            </w:r>
            <w:r>
              <w:rPr>
                <w:rStyle w:val="a1"/>
                <w:rFonts w:hint="eastAsia"/>
              </w:rPr>
              <w:t xml:space="preserve"> </w:t>
            </w:r>
          </w:p>
          <w:p w14:paraId="6C93915B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1"/>
              </w:rPr>
            </w:pPr>
            <w:r>
              <w:rPr>
                <w:rStyle w:val="a1"/>
                <w:rFonts w:hint="eastAsia"/>
              </w:rPr>
              <w:t>공인인증서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암호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입력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시</w:t>
            </w:r>
            <w:r>
              <w:rPr>
                <w:rStyle w:val="a1"/>
                <w:rFonts w:hint="eastAsia"/>
              </w:rPr>
              <w:t xml:space="preserve">, </w:t>
            </w:r>
            <w:r>
              <w:rPr>
                <w:rStyle w:val="a1"/>
                <w:rFonts w:hint="eastAsia"/>
              </w:rPr>
              <w:t>화면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하단에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키보드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창이</w:t>
            </w:r>
            <w:r>
              <w:rPr>
                <w:rStyle w:val="a1"/>
                <w:rFonts w:hint="eastAsia"/>
              </w:rPr>
              <w:t xml:space="preserve"> </w:t>
            </w:r>
            <w:r>
              <w:rPr>
                <w:rStyle w:val="a1"/>
                <w:rFonts w:hint="eastAsia"/>
              </w:rPr>
              <w:t>출력된다</w:t>
            </w:r>
            <w:r>
              <w:rPr>
                <w:rStyle w:val="a1"/>
                <w:rFonts w:hint="eastAsia"/>
              </w:rPr>
              <w:t>.</w:t>
            </w:r>
          </w:p>
          <w:p w14:paraId="743C410C" w14:textId="77777777" w:rsidR="00865E89" w:rsidRPr="007E70C2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1"/>
              </w:rPr>
            </w:pPr>
            <w:r>
              <w:rPr>
                <w:rStyle w:val="a1"/>
              </w:rPr>
              <w:t>…</w:t>
            </w:r>
          </w:p>
        </w:tc>
      </w:tr>
    </w:tbl>
    <w:p w14:paraId="5F9810BF" w14:textId="77777777" w:rsidR="003C1E0F" w:rsidRPr="003C1E0F" w:rsidRDefault="003C1E0F" w:rsidP="003C1E0F"/>
    <w:p w14:paraId="67C76B9E" w14:textId="77777777" w:rsidR="004221DF" w:rsidRDefault="004221DF" w:rsidP="004221DF">
      <w:r>
        <w:br w:type="page"/>
      </w:r>
      <w:bookmarkStart w:id="21" w:name="_Toc287096159"/>
    </w:p>
    <w:p w14:paraId="68786C61" w14:textId="77777777" w:rsidR="000578B6" w:rsidRDefault="000578B6" w:rsidP="004221DF">
      <w:pPr>
        <w:pStyle w:val="Heading1"/>
      </w:pPr>
      <w:bookmarkStart w:id="22" w:name="_Toc287096163"/>
      <w:bookmarkStart w:id="23" w:name="_Toc447209014"/>
      <w:bookmarkEnd w:id="21"/>
      <w:r>
        <w:rPr>
          <w:rFonts w:hint="eastAsia"/>
        </w:rPr>
        <w:t>비기능 요구사항</w:t>
      </w:r>
      <w:bookmarkEnd w:id="22"/>
      <w:bookmarkEnd w:id="23"/>
    </w:p>
    <w:p w14:paraId="6EE2B93A" w14:textId="77777777"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572A8" w:rsidRPr="00BA2195" w14:paraId="1F1F937F" w14:textId="77777777" w:rsidTr="00BA2195">
        <w:tc>
          <w:tcPr>
            <w:tcW w:w="8524" w:type="dxa"/>
          </w:tcPr>
          <w:p w14:paraId="0AE8C6CE" w14:textId="77777777" w:rsidR="000572A8" w:rsidRPr="00BA2195" w:rsidRDefault="000572A8" w:rsidP="000578B6">
            <w:r w:rsidRPr="00BA2195">
              <w:rPr>
                <w:rStyle w:val="a1"/>
                <w:rFonts w:hint="eastAsia"/>
              </w:rPr>
              <w:t>시스템의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성능</w:t>
            </w:r>
            <w:r w:rsidRPr="00BA2195">
              <w:rPr>
                <w:rStyle w:val="a1"/>
                <w:rFonts w:hint="eastAsia"/>
              </w:rPr>
              <w:t xml:space="preserve">, </w:t>
            </w:r>
            <w:r w:rsidRPr="00BA2195">
              <w:rPr>
                <w:rStyle w:val="a1"/>
                <w:rFonts w:hint="eastAsia"/>
              </w:rPr>
              <w:t>보안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등의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기능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외의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요구되는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사항을</w:t>
            </w:r>
            <w:r w:rsidRPr="00BA2195">
              <w:rPr>
                <w:rStyle w:val="a1"/>
                <w:rFonts w:hint="eastAsia"/>
              </w:rPr>
              <w:t xml:space="preserve"> </w:t>
            </w:r>
            <w:r w:rsidRPr="00BA2195">
              <w:rPr>
                <w:rStyle w:val="a1"/>
                <w:rFonts w:hint="eastAsia"/>
              </w:rPr>
              <w:t>기술한다</w:t>
            </w:r>
            <w:r w:rsidRPr="00BA2195">
              <w:rPr>
                <w:rStyle w:val="a1"/>
                <w:rFonts w:hint="eastAsia"/>
              </w:rPr>
              <w:t>.</w:t>
            </w:r>
          </w:p>
        </w:tc>
      </w:tr>
    </w:tbl>
    <w:p w14:paraId="196A2DA1" w14:textId="77777777"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6074"/>
      </w:tblGrid>
      <w:tr w:rsidR="000578B6" w:rsidRPr="00D54A11" w14:paraId="08839E7A" w14:textId="77777777" w:rsidTr="00D54A11">
        <w:tc>
          <w:tcPr>
            <w:tcW w:w="2450" w:type="dxa"/>
            <w:shd w:val="clear" w:color="auto" w:fill="CCCCCC"/>
          </w:tcPr>
          <w:p w14:paraId="19653FB3" w14:textId="77777777" w:rsidR="000578B6" w:rsidRPr="00D54A11" w:rsidRDefault="000578B6" w:rsidP="005A4497">
            <w:pPr>
              <w:pStyle w:val="a2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5C497112" w14:textId="77777777" w:rsidR="000578B6" w:rsidRPr="00D54A11" w:rsidRDefault="000578B6" w:rsidP="005A4497">
            <w:pPr>
              <w:pStyle w:val="a2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14:paraId="27CB5049" w14:textId="77777777" w:rsidTr="00D54A11">
        <w:tc>
          <w:tcPr>
            <w:tcW w:w="2450" w:type="dxa"/>
          </w:tcPr>
          <w:p w14:paraId="3C63671E" w14:textId="77777777" w:rsidR="000578B6" w:rsidRPr="00D54A11" w:rsidRDefault="000578B6" w:rsidP="00D54A1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6074" w:type="dxa"/>
          </w:tcPr>
          <w:p w14:paraId="4C77B799" w14:textId="77777777" w:rsidR="000578B6" w:rsidRPr="00BA2195" w:rsidRDefault="000578B6" w:rsidP="00342162"/>
        </w:tc>
      </w:tr>
      <w:tr w:rsidR="000578B6" w:rsidRPr="00D54A11" w14:paraId="1A33DD39" w14:textId="77777777" w:rsidTr="00D54A11">
        <w:tc>
          <w:tcPr>
            <w:tcW w:w="2450" w:type="dxa"/>
          </w:tcPr>
          <w:p w14:paraId="3DD3C2FB" w14:textId="77777777" w:rsidR="000578B6" w:rsidRPr="00D54A11" w:rsidRDefault="000578B6" w:rsidP="00D54A1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6074" w:type="dxa"/>
          </w:tcPr>
          <w:p w14:paraId="7FEBF571" w14:textId="77777777" w:rsidR="000578B6" w:rsidRPr="00BA2195" w:rsidRDefault="000578B6" w:rsidP="00342162"/>
        </w:tc>
      </w:tr>
      <w:tr w:rsidR="000578B6" w:rsidRPr="00D54A11" w14:paraId="27058B42" w14:textId="77777777" w:rsidTr="00D54A11">
        <w:tc>
          <w:tcPr>
            <w:tcW w:w="2450" w:type="dxa"/>
          </w:tcPr>
          <w:p w14:paraId="52BAA035" w14:textId="77777777" w:rsidR="000578B6" w:rsidRPr="00D54A11" w:rsidRDefault="000578B6" w:rsidP="00D54A1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6074" w:type="dxa"/>
          </w:tcPr>
          <w:p w14:paraId="5CA0FC8D" w14:textId="77777777" w:rsidR="000578B6" w:rsidRPr="00BA2195" w:rsidRDefault="000578B6" w:rsidP="00342162"/>
        </w:tc>
      </w:tr>
      <w:tr w:rsidR="000578B6" w:rsidRPr="00D54A11" w14:paraId="35AEEA45" w14:textId="77777777" w:rsidTr="00D54A11">
        <w:tc>
          <w:tcPr>
            <w:tcW w:w="2450" w:type="dxa"/>
          </w:tcPr>
          <w:p w14:paraId="1ABC3B3F" w14:textId="77777777" w:rsidR="000578B6" w:rsidRPr="00D54A11" w:rsidRDefault="000578B6" w:rsidP="00D54A1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6074" w:type="dxa"/>
          </w:tcPr>
          <w:p w14:paraId="42399250" w14:textId="77777777" w:rsidR="000578B6" w:rsidRPr="00BA2195" w:rsidRDefault="000578B6" w:rsidP="00342162"/>
        </w:tc>
      </w:tr>
      <w:tr w:rsidR="000578B6" w:rsidRPr="00D54A11" w14:paraId="50F44175" w14:textId="77777777" w:rsidTr="00D54A11">
        <w:tc>
          <w:tcPr>
            <w:tcW w:w="2450" w:type="dxa"/>
          </w:tcPr>
          <w:p w14:paraId="125E1F6D" w14:textId="77777777" w:rsidR="000578B6" w:rsidRPr="00D54A11" w:rsidRDefault="000578B6" w:rsidP="00D54A1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6074" w:type="dxa"/>
          </w:tcPr>
          <w:p w14:paraId="3FE86194" w14:textId="77777777" w:rsidR="000578B6" w:rsidRPr="00BA2195" w:rsidRDefault="000578B6" w:rsidP="00342162"/>
        </w:tc>
      </w:tr>
      <w:tr w:rsidR="000578B6" w:rsidRPr="00D54A11" w14:paraId="05C7821D" w14:textId="77777777" w:rsidTr="00D54A11">
        <w:tc>
          <w:tcPr>
            <w:tcW w:w="2450" w:type="dxa"/>
          </w:tcPr>
          <w:p w14:paraId="45800569" w14:textId="77777777" w:rsidR="000578B6" w:rsidRPr="00D54A11" w:rsidRDefault="000578B6" w:rsidP="00D54A1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6074" w:type="dxa"/>
          </w:tcPr>
          <w:p w14:paraId="5B5C7A2A" w14:textId="77777777" w:rsidR="000578B6" w:rsidRPr="00BA2195" w:rsidRDefault="000578B6" w:rsidP="00342162"/>
        </w:tc>
      </w:tr>
      <w:tr w:rsidR="000578B6" w:rsidRPr="00D54A11" w14:paraId="028B24E6" w14:textId="77777777" w:rsidTr="00D54A11">
        <w:tc>
          <w:tcPr>
            <w:tcW w:w="2450" w:type="dxa"/>
          </w:tcPr>
          <w:p w14:paraId="51D758BE" w14:textId="77777777" w:rsidR="000578B6" w:rsidRPr="00D54A11" w:rsidRDefault="000578B6" w:rsidP="00D54A1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6074" w:type="dxa"/>
          </w:tcPr>
          <w:p w14:paraId="4D74526E" w14:textId="77777777" w:rsidR="000578B6" w:rsidRPr="00BA2195" w:rsidRDefault="000578B6" w:rsidP="00342162"/>
        </w:tc>
      </w:tr>
      <w:tr w:rsidR="000578B6" w:rsidRPr="00D54A11" w14:paraId="45F96765" w14:textId="77777777" w:rsidTr="00D54A11">
        <w:tc>
          <w:tcPr>
            <w:tcW w:w="2450" w:type="dxa"/>
          </w:tcPr>
          <w:p w14:paraId="2F13445A" w14:textId="77777777" w:rsidR="000578B6" w:rsidRPr="00D54A11" w:rsidRDefault="000578B6" w:rsidP="00D54A1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6074" w:type="dxa"/>
          </w:tcPr>
          <w:p w14:paraId="1131FE67" w14:textId="77777777" w:rsidR="000578B6" w:rsidRPr="00BA2195" w:rsidRDefault="000578B6" w:rsidP="00342162"/>
        </w:tc>
      </w:tr>
      <w:tr w:rsidR="000578B6" w:rsidRPr="00D54A11" w14:paraId="7CC7EC04" w14:textId="77777777" w:rsidTr="00D54A11">
        <w:tc>
          <w:tcPr>
            <w:tcW w:w="2450" w:type="dxa"/>
          </w:tcPr>
          <w:p w14:paraId="0C006D74" w14:textId="77777777" w:rsidR="000578B6" w:rsidRPr="00D54A11" w:rsidRDefault="000578B6" w:rsidP="00D54A11">
            <w:pPr>
              <w:jc w:val="center"/>
              <w:rPr>
                <w:rFonts w:ascii="Dotum" w:eastAsia="Dotum" w:hAnsi="Dotum"/>
              </w:rPr>
            </w:pPr>
          </w:p>
        </w:tc>
        <w:tc>
          <w:tcPr>
            <w:tcW w:w="6074" w:type="dxa"/>
          </w:tcPr>
          <w:p w14:paraId="0773B3DD" w14:textId="77777777" w:rsidR="000578B6" w:rsidRPr="00BA2195" w:rsidRDefault="000578B6" w:rsidP="00342162"/>
        </w:tc>
      </w:tr>
    </w:tbl>
    <w:p w14:paraId="1CB64147" w14:textId="77777777"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B9DEA" w14:textId="77777777" w:rsidR="00F82336" w:rsidRDefault="00F82336">
      <w:r>
        <w:separator/>
      </w:r>
    </w:p>
    <w:p w14:paraId="49D5FDF6" w14:textId="77777777" w:rsidR="00F82336" w:rsidRDefault="00F82336"/>
    <w:p w14:paraId="317CAC0C" w14:textId="77777777" w:rsidR="00F82336" w:rsidRDefault="00F82336"/>
    <w:p w14:paraId="16E10E7F" w14:textId="77777777" w:rsidR="00F82336" w:rsidRDefault="00F82336"/>
  </w:endnote>
  <w:endnote w:type="continuationSeparator" w:id="0">
    <w:p w14:paraId="3B8E44AC" w14:textId="77777777" w:rsidR="00F82336" w:rsidRDefault="00F82336">
      <w:r>
        <w:continuationSeparator/>
      </w:r>
    </w:p>
    <w:p w14:paraId="5BED5944" w14:textId="77777777" w:rsidR="00F82336" w:rsidRDefault="00F82336"/>
    <w:p w14:paraId="3B867D4A" w14:textId="77777777" w:rsidR="00F82336" w:rsidRDefault="00F82336"/>
    <w:p w14:paraId="318155D4" w14:textId="77777777" w:rsidR="00F82336" w:rsidRDefault="00F82336"/>
  </w:endnote>
  <w:endnote w:type="continuationNotice" w:id="1">
    <w:p w14:paraId="2E62B0A8" w14:textId="77777777" w:rsidR="008A2713" w:rsidRDefault="008A27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HeadLine-Medium">
    <w:charset w:val="81"/>
    <w:family w:val="roman"/>
    <w:pitch w:val="variable"/>
    <w:sig w:usb0="900002A7" w:usb1="09D77CF9" w:usb2="00000010" w:usb3="00000000" w:csb0="00080000" w:csb1="00000000"/>
  </w:font>
  <w:font w:name="Batang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Gothic-Extra"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0DEF" w14:textId="77777777" w:rsidR="0003407A" w:rsidRDefault="0003407A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17E976B3" w14:textId="77777777" w:rsidR="0003407A" w:rsidRDefault="0003407A"/>
  <w:p w14:paraId="727B61A7" w14:textId="77777777" w:rsidR="0003407A" w:rsidRDefault="0003407A"/>
  <w:p w14:paraId="025E3F74" w14:textId="77777777" w:rsidR="0003407A" w:rsidRDefault="0003407A"/>
  <w:p w14:paraId="74B4FB50" w14:textId="77777777" w:rsidR="0003407A" w:rsidRDefault="000340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6212" w14:textId="77777777" w:rsidR="0003407A" w:rsidRDefault="0003407A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044BE6">
      <w:rPr>
        <w:noProof/>
      </w:rPr>
      <w:t>- 1 -</w:t>
    </w:r>
    <w:r>
      <w:fldChar w:fldCharType="end"/>
    </w:r>
  </w:p>
  <w:p w14:paraId="4C5C2627" w14:textId="77777777" w:rsidR="0003407A" w:rsidRDefault="00A35A3B" w:rsidP="000572A8">
    <w:pPr>
      <w:tabs>
        <w:tab w:val="right" w:pos="8504"/>
      </w:tabs>
    </w:pPr>
    <w:r>
      <w:rPr>
        <w:noProof/>
      </w:rPr>
      <w:pict w14:anchorId="0BBE24C9">
        <v:rect id="_x0000_s1059" style="position:absolute;left:0;text-align:left;margin-left:0;margin-top:-11pt;width:423pt;height:5.6pt;z-index:251658241" fillcolor="#903" stroked="f" strokecolor="blue"/>
      </w:pict>
    </w:r>
    <w:r>
      <w:pict w14:anchorId="65A83B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62.15pt;height:18.75pt">
          <v:imagedata r:id="rId1" o:title="logo"/>
        </v:shape>
      </w:pict>
    </w:r>
    <w:r w:rsidR="0003407A">
      <w:tab/>
    </w:r>
    <w:r w:rsidR="0003407A">
      <w:rPr>
        <w:rFonts w:hint="eastAsia"/>
      </w:rPr>
      <w:t>고객사</w:t>
    </w:r>
    <w:r w:rsidR="0003407A"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15A9F" w14:textId="77777777" w:rsidR="00F82336" w:rsidRDefault="00F82336">
      <w:r>
        <w:separator/>
      </w:r>
    </w:p>
    <w:p w14:paraId="2F0E50B1" w14:textId="77777777" w:rsidR="00F82336" w:rsidRDefault="00F82336"/>
    <w:p w14:paraId="533A625A" w14:textId="77777777" w:rsidR="00F82336" w:rsidRDefault="00F82336"/>
    <w:p w14:paraId="01DBFE8D" w14:textId="77777777" w:rsidR="00F82336" w:rsidRDefault="00F82336"/>
  </w:footnote>
  <w:footnote w:type="continuationSeparator" w:id="0">
    <w:p w14:paraId="5CBFE6FF" w14:textId="77777777" w:rsidR="00F82336" w:rsidRDefault="00F82336">
      <w:r>
        <w:continuationSeparator/>
      </w:r>
    </w:p>
    <w:p w14:paraId="490DA345" w14:textId="77777777" w:rsidR="00F82336" w:rsidRDefault="00F82336"/>
    <w:p w14:paraId="2B3D77B8" w14:textId="77777777" w:rsidR="00F82336" w:rsidRDefault="00F82336"/>
    <w:p w14:paraId="702685AA" w14:textId="77777777" w:rsidR="00F82336" w:rsidRDefault="00F82336"/>
  </w:footnote>
  <w:footnote w:type="continuationNotice" w:id="1">
    <w:p w14:paraId="28DEF25E" w14:textId="77777777" w:rsidR="008A2713" w:rsidRDefault="008A27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03407A" w:rsidRPr="00D54A11" w14:paraId="23411348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5B5B11D0" w14:textId="77777777" w:rsidR="0003407A" w:rsidRPr="00D54A11" w:rsidRDefault="0003407A" w:rsidP="00D54A11">
          <w:pPr>
            <w:jc w:val="center"/>
            <w:rPr>
              <w:rFonts w:ascii="Dotum" w:eastAsia="Dotum" w:hAnsi="Dotum"/>
            </w:rPr>
          </w:pPr>
          <w:r w:rsidRPr="00D54A11">
            <w:rPr>
              <w:rFonts w:ascii="Dotum" w:eastAsia="Dotum" w:hAnsi="Dotum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4FC739AB" w14:textId="77777777" w:rsidR="0003407A" w:rsidRPr="00D54A11" w:rsidRDefault="00524962" w:rsidP="00D54A11">
          <w:pPr>
            <w:jc w:val="center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 xml:space="preserve">의류 </w:t>
          </w:r>
          <w:r w:rsidR="00510EB4">
            <w:rPr>
              <w:rFonts w:ascii="Dotum" w:eastAsia="Dotum" w:hAnsi="Dotum" w:hint="eastAsia"/>
            </w:rPr>
            <w:t>관리 프로그램</w:t>
          </w:r>
        </w:p>
      </w:tc>
      <w:tc>
        <w:tcPr>
          <w:tcW w:w="1698" w:type="dxa"/>
          <w:shd w:val="clear" w:color="auto" w:fill="E6E6E6"/>
          <w:vAlign w:val="center"/>
        </w:tcPr>
        <w:p w14:paraId="28FC3E8C" w14:textId="77777777" w:rsidR="0003407A" w:rsidRPr="00D54A11" w:rsidRDefault="0003407A" w:rsidP="00D54A11">
          <w:pPr>
            <w:jc w:val="center"/>
            <w:rPr>
              <w:rFonts w:ascii="Dotum" w:eastAsia="Dotum" w:hAnsi="Dotum"/>
            </w:rPr>
          </w:pPr>
          <w:r w:rsidRPr="00D54A11">
            <w:rPr>
              <w:rFonts w:ascii="Dotum" w:eastAsia="Dotum" w:hAnsi="Dotum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6FF84A23" w14:textId="77777777" w:rsidR="0003407A" w:rsidRPr="00D54A11" w:rsidRDefault="00510EB4" w:rsidP="00D54A11">
          <w:pPr>
            <w:jc w:val="center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계약일~1학기 종료일</w:t>
          </w:r>
        </w:p>
      </w:tc>
    </w:tr>
    <w:tr w:rsidR="0003407A" w:rsidRPr="00D54A11" w14:paraId="6D7B48F5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128D80A9" w14:textId="77777777" w:rsidR="0003407A" w:rsidRPr="00D54A11" w:rsidRDefault="0003407A" w:rsidP="00D54A11">
          <w:pPr>
            <w:jc w:val="center"/>
            <w:rPr>
              <w:rFonts w:ascii="Dotum" w:eastAsia="Dotum" w:hAnsi="Dotum"/>
            </w:rPr>
          </w:pPr>
          <w:r w:rsidRPr="00D54A11">
            <w:rPr>
              <w:rFonts w:ascii="Dotum" w:eastAsia="Dotum" w:hAnsi="Dotum" w:hint="eastAsia"/>
            </w:rPr>
            <w:t>문 서 명</w:t>
          </w:r>
        </w:p>
      </w:tc>
      <w:tc>
        <w:tcPr>
          <w:tcW w:w="2622" w:type="dxa"/>
          <w:vAlign w:val="center"/>
        </w:tcPr>
        <w:p w14:paraId="598D7C27" w14:textId="77777777" w:rsidR="0003407A" w:rsidRPr="00D54A11" w:rsidRDefault="00510EB4" w:rsidP="00D54A11">
          <w:pPr>
            <w:jc w:val="center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요구사항명세서(상부상조)</w:t>
          </w:r>
        </w:p>
      </w:tc>
      <w:tc>
        <w:tcPr>
          <w:tcW w:w="1698" w:type="dxa"/>
          <w:shd w:val="clear" w:color="auto" w:fill="E6E6E6"/>
          <w:vAlign w:val="center"/>
        </w:tcPr>
        <w:p w14:paraId="23E0DD2E" w14:textId="77777777" w:rsidR="0003407A" w:rsidRPr="00D54A11" w:rsidRDefault="0003407A" w:rsidP="000572A8">
          <w:pPr>
            <w:jc w:val="center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버</w:t>
          </w:r>
          <w:r w:rsidRPr="00D54A11">
            <w:rPr>
              <w:rFonts w:ascii="Dotum" w:eastAsia="Dotum" w:hAnsi="Dotum" w:hint="eastAsia"/>
            </w:rPr>
            <w:t>전</w:t>
          </w:r>
        </w:p>
      </w:tc>
      <w:tc>
        <w:tcPr>
          <w:tcW w:w="2585" w:type="dxa"/>
          <w:vAlign w:val="center"/>
        </w:tcPr>
        <w:p w14:paraId="0491EE9A" w14:textId="77777777" w:rsidR="0003407A" w:rsidRPr="00D54A11" w:rsidRDefault="00510EB4" w:rsidP="00D54A11">
          <w:pPr>
            <w:jc w:val="center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1</w:t>
          </w:r>
          <w:r>
            <w:rPr>
              <w:rFonts w:ascii="Dotum" w:eastAsia="Dotum" w:hAnsi="Dotum"/>
            </w:rPr>
            <w:t>.0.0</w:t>
          </w:r>
        </w:p>
      </w:tc>
    </w:tr>
  </w:tbl>
  <w:p w14:paraId="2DAAD5FE" w14:textId="77777777" w:rsidR="0003407A" w:rsidRPr="00EF53CF" w:rsidRDefault="00A35A3B" w:rsidP="00A358BA">
    <w:r>
      <w:rPr>
        <w:rFonts w:ascii="HYHeadLine-Medium" w:eastAsia="HYHeadLine-Medium"/>
        <w:noProof/>
        <w:szCs w:val="20"/>
      </w:rPr>
      <w:pict w14:anchorId="7603D2E2">
        <v:rect id="_x0000_s1052" style="position:absolute;left:0;text-align:left;margin-left:-2.1pt;margin-top:8.9pt;width:428.45pt;height:8.35pt;z-index:251658240;mso-position-horizontal-relative:text;mso-position-vertical-relative:text" fillcolor="#903" stroked="f" strokecolor="blue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30BF"/>
    <w:multiLevelType w:val="hybridMultilevel"/>
    <w:tmpl w:val="06EAAB66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Dotum" w:eastAsia="Dotum" w:hAnsi="Dotum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ulim" w:hAnsi="Gulim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ulim" w:hAnsi="Gulim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Gulim" w:hAnsi="Gulim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Gulim" w:hAnsi="Gulim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Gulim" w:hAnsi="Gulim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Gulim" w:hAnsi="Gulim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Gulim" w:hAnsi="Gulim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Gulim" w:hAnsi="Gulim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Gulim" w:hAnsi="Gulim" w:hint="default"/>
      </w:rPr>
    </w:lvl>
  </w:abstractNum>
  <w:abstractNum w:abstractNumId="4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Dotum" w:eastAsia="Dotum" w:hAnsi="Dotum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HeadLine-Medium" w:eastAsia="HYHeadLine-Mediu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HeadLine-Medium" w:eastAsia="HYHeadLine-Mediu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HeadLine-Medium" w:eastAsia="HYHeadLine-Mediu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HeadLine-Medium" w:eastAsia="HYHeadLine-Mediu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6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ulim" w:hAnsi="Gulim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ulim" w:hAnsi="Gulim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Gulim" w:hAnsi="Gulim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Gulim" w:hAnsi="Gulim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Gulim" w:hAnsi="Gulim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Gulim" w:hAnsi="Gulim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Gulim" w:hAnsi="Gulim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Gulim" w:hAnsi="Gulim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Gulim" w:hAnsi="Gulim" w:hint="default"/>
      </w:rPr>
    </w:lvl>
  </w:abstractNum>
  <w:abstractNum w:abstractNumId="7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ulim" w:hAnsi="Gulim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ulim" w:hAnsi="Gulim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Gulim" w:hAnsi="Gulim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Gulim" w:hAnsi="Gulim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Gulim" w:hAnsi="Gulim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Gulim" w:hAnsi="Gulim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Gulim" w:hAnsi="Gulim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Gulim" w:hAnsi="Gulim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Gulim" w:hAnsi="Gulim" w:hint="default"/>
      </w:rPr>
    </w:lvl>
  </w:abstractNum>
  <w:abstractNum w:abstractNumId="8" w15:restartNumberingAfterBreak="0">
    <w:nsid w:val="36411FD8"/>
    <w:multiLevelType w:val="hybridMultilevel"/>
    <w:tmpl w:val="0206F39A"/>
    <w:lvl w:ilvl="0" w:tplc="8BDE288C">
      <w:start w:val="1"/>
      <w:numFmt w:val="bullet"/>
      <w:lvlText w:val="-"/>
      <w:lvlJc w:val="left"/>
      <w:pPr>
        <w:ind w:left="1120" w:hanging="360"/>
      </w:pPr>
      <w:rPr>
        <w:rFonts w:ascii="Batang" w:eastAsia="Batang" w:hAnsi="Batang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Batang" w:eastAsia="Batang" w:hAnsi="Batang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Gulim" w:hAnsi="Gulim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Gulim" w:hAnsi="Gulim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Gulim" w:hAnsi="Gulim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Gulim" w:hAnsi="Gulim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Gulim" w:hAnsi="Gulim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Gulim" w:hAnsi="Gulim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Gulim" w:hAnsi="Gulim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Gulim" w:hAnsi="Gulim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Gulim" w:hAnsi="Gulim" w:hint="default"/>
      </w:rPr>
    </w:lvl>
  </w:abstractNum>
  <w:abstractNum w:abstractNumId="12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ulim" w:hAnsi="Gulim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ulim" w:hAnsi="Gulim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Gulim" w:hAnsi="Gulim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Gulim" w:hAnsi="Gulim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Gulim" w:hAnsi="Gulim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Gulim" w:hAnsi="Gulim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Gulim" w:hAnsi="Gulim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Gulim" w:hAnsi="Gulim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Gulim" w:hAnsi="Gulim" w:hint="default"/>
      </w:rPr>
    </w:lvl>
  </w:abstractNum>
  <w:abstractNum w:abstractNumId="13" w15:restartNumberingAfterBreak="0">
    <w:nsid w:val="7F7F05C3"/>
    <w:multiLevelType w:val="hybridMultilevel"/>
    <w:tmpl w:val="030E93B6"/>
    <w:lvl w:ilvl="0" w:tplc="55646D2A">
      <w:start w:val="1"/>
      <w:numFmt w:val="decimal"/>
      <w:lvlText w:val="%1."/>
      <w:lvlJc w:val="left"/>
      <w:pPr>
        <w:ind w:left="560" w:hanging="360"/>
      </w:pPr>
      <w:rPr>
        <w:rFonts w:ascii="Batang" w:eastAsia="Malgun Gothic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4" w15:restartNumberingAfterBreak="0">
    <w:nsid w:val="7FFA6C01"/>
    <w:multiLevelType w:val="multilevel"/>
    <w:tmpl w:val="469425F0"/>
    <w:lvl w:ilvl="0">
      <w:start w:val="1"/>
      <w:numFmt w:val="decimal"/>
      <w:pStyle w:val="Heading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YHeadLine-Medium" w:eastAsia="HYHeadLine-Mediu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47"/>
        </w:tabs>
        <w:ind w:left="1647" w:hanging="567"/>
      </w:pPr>
      <w:rPr>
        <w:rFonts w:ascii="HYHeadLine-Medium" w:eastAsia="HYHeadLine-Mediu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0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ascii="HYHeadLine-Medium" w:eastAsia="HYHeadLine-Mediu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HeadLine-Medium" w:eastAsia="HYHeadLine-Mediu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 w16cid:durableId="452141832">
    <w:abstractNumId w:val="14"/>
  </w:num>
  <w:num w:numId="2" w16cid:durableId="852651226">
    <w:abstractNumId w:val="5"/>
  </w:num>
  <w:num w:numId="3" w16cid:durableId="1205172915">
    <w:abstractNumId w:val="9"/>
  </w:num>
  <w:num w:numId="4" w16cid:durableId="134687692">
    <w:abstractNumId w:val="1"/>
  </w:num>
  <w:num w:numId="5" w16cid:durableId="1510561862">
    <w:abstractNumId w:val="4"/>
  </w:num>
  <w:num w:numId="6" w16cid:durableId="1084110154">
    <w:abstractNumId w:val="7"/>
  </w:num>
  <w:num w:numId="7" w16cid:durableId="121966645">
    <w:abstractNumId w:val="3"/>
  </w:num>
  <w:num w:numId="8" w16cid:durableId="1772121337">
    <w:abstractNumId w:val="6"/>
  </w:num>
  <w:num w:numId="9" w16cid:durableId="1665664423">
    <w:abstractNumId w:val="12"/>
  </w:num>
  <w:num w:numId="10" w16cid:durableId="2049134828">
    <w:abstractNumId w:val="11"/>
  </w:num>
  <w:num w:numId="11" w16cid:durableId="10489906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2205109">
    <w:abstractNumId w:val="2"/>
  </w:num>
  <w:num w:numId="13" w16cid:durableId="248470540">
    <w:abstractNumId w:val="2"/>
    <w:lvlOverride w:ilvl="0">
      <w:startOverride w:val="1"/>
    </w:lvlOverride>
  </w:num>
  <w:num w:numId="14" w16cid:durableId="2028285263">
    <w:abstractNumId w:val="5"/>
    <w:lvlOverride w:ilvl="0">
      <w:startOverride w:val="1"/>
    </w:lvlOverride>
  </w:num>
  <w:num w:numId="15" w16cid:durableId="1971082407">
    <w:abstractNumId w:val="2"/>
  </w:num>
  <w:num w:numId="16" w16cid:durableId="1356418593">
    <w:abstractNumId w:val="14"/>
  </w:num>
  <w:num w:numId="17" w16cid:durableId="503672573">
    <w:abstractNumId w:val="14"/>
  </w:num>
  <w:num w:numId="18" w16cid:durableId="870799092">
    <w:abstractNumId w:val="14"/>
  </w:num>
  <w:num w:numId="19" w16cid:durableId="427119535">
    <w:abstractNumId w:val="14"/>
  </w:num>
  <w:num w:numId="20" w16cid:durableId="921835045">
    <w:abstractNumId w:val="14"/>
  </w:num>
  <w:num w:numId="21" w16cid:durableId="1185050370">
    <w:abstractNumId w:val="14"/>
  </w:num>
  <w:num w:numId="22" w16cid:durableId="1719209960">
    <w:abstractNumId w:val="14"/>
  </w:num>
  <w:num w:numId="23" w16cid:durableId="1641567634">
    <w:abstractNumId w:val="10"/>
  </w:num>
  <w:num w:numId="24" w16cid:durableId="2099014">
    <w:abstractNumId w:val="0"/>
  </w:num>
  <w:num w:numId="25" w16cid:durableId="639843670">
    <w:abstractNumId w:val="8"/>
  </w:num>
  <w:num w:numId="26" w16cid:durableId="1397128199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14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B7E36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551E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0B4F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47180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486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0EB4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962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13E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5B5"/>
    <w:rsid w:val="00837963"/>
    <w:rsid w:val="00837D71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0EBA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2713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B759B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091"/>
    <w:rsid w:val="009233E6"/>
    <w:rsid w:val="00923E54"/>
    <w:rsid w:val="009254E9"/>
    <w:rsid w:val="009279C3"/>
    <w:rsid w:val="009312A9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59C2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5A3B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0673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082B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9D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336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57C2"/>
    <w:rsid w:val="00FF76F1"/>
    <w:rsid w:val="143C31BA"/>
    <w:rsid w:val="50E87F53"/>
    <w:rsid w:val="7121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14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2"/>
    </o:shapelayout>
  </w:shapeDefaults>
  <w:decimalSymbol w:val="."/>
  <w:listSeparator w:val=","/>
  <w14:docId w14:val="4B285741"/>
  <w15:chartTrackingRefBased/>
  <w15:docId w15:val="{EC86B47E-A47F-4424-8963-717F134C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Batang" w:eastAsia="Malgun Gothic"/>
      <w:kern w:val="2"/>
      <w:szCs w:val="24"/>
    </w:rPr>
  </w:style>
  <w:style w:type="paragraph" w:styleId="Heading1">
    <w:name w:val="heading 1"/>
    <w:basedOn w:val="Normal"/>
    <w:next w:val="Normal"/>
    <w:link w:val="Heading1Char"/>
    <w:autoRedefine/>
    <w:rsid w:val="004221DF"/>
    <w:pPr>
      <w:keepNext/>
      <w:numPr>
        <w:numId w:val="1"/>
      </w:numPr>
      <w:outlineLvl w:val="0"/>
    </w:pPr>
    <w:rPr>
      <w:rFonts w:ascii="HYHeadLine-Medium" w:eastAsia="HYHeadLine-Medium" w:hAnsi="Arial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HeadLine-Medium" w:eastAsia="HYHeadLine-Medium" w:hAnsi="Arial"/>
      <w:sz w:val="24"/>
      <w:szCs w:val="20"/>
    </w:rPr>
  </w:style>
  <w:style w:type="paragraph" w:styleId="Heading3">
    <w:name w:val="heading 3"/>
    <w:basedOn w:val="Normal"/>
    <w:next w:val="Normal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HeadLine-Medium" w:eastAsia="HYHeadLine-Medium" w:hAnsi="HYHeadLine-Medium"/>
      <w:sz w:val="22"/>
      <w:szCs w:val="20"/>
    </w:rPr>
  </w:style>
  <w:style w:type="paragraph" w:styleId="Heading4">
    <w:name w:val="heading 4"/>
    <w:basedOn w:val="Normal"/>
    <w:next w:val="Normal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HeadLine-Medium" w:eastAsia="HYHeadLine-Medium" w:hAnsi="Arial"/>
      <w:bCs/>
      <w:szCs w:val="20"/>
    </w:rPr>
  </w:style>
  <w:style w:type="paragraph" w:styleId="Heading5">
    <w:name w:val="heading 5"/>
    <w:basedOn w:val="Normal"/>
    <w:next w:val="Normal"/>
    <w:autoRedefine/>
    <w:qFormat/>
    <w:rsid w:val="006935B3"/>
    <w:pPr>
      <w:keepNext/>
      <w:ind w:leftChars="180" w:left="360"/>
      <w:outlineLvl w:val="4"/>
    </w:pPr>
    <w:rPr>
      <w:rFonts w:ascii="HYHeadLine-Medium" w:eastAsia="HYHeadLine-Medium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221DF"/>
    <w:rPr>
      <w:rFonts w:ascii="HYHeadLine-Medium" w:eastAsia="HYHeadLine-Medium" w:hAnsi="Arial"/>
      <w:kern w:val="2"/>
      <w:sz w:val="28"/>
      <w:szCs w:val="28"/>
    </w:rPr>
  </w:style>
  <w:style w:type="character" w:customStyle="1" w:styleId="Heading2Char">
    <w:name w:val="Heading 2 Char"/>
    <w:link w:val="Heading2"/>
    <w:rsid w:val="00233FC0"/>
    <w:rPr>
      <w:rFonts w:ascii="HYHeadLine-Medium" w:eastAsia="HYHeadLine-Medium" w:hAnsi="Arial"/>
      <w:kern w:val="2"/>
      <w:sz w:val="24"/>
      <w:lang w:val="en-US" w:eastAsia="ko-KR" w:bidi="ar-SA"/>
    </w:rPr>
  </w:style>
  <w:style w:type="paragraph" w:styleId="DocumentMap">
    <w:name w:val="Document Map"/>
    <w:basedOn w:val="Normal"/>
    <w:semiHidden/>
    <w:rsid w:val="00FF4B87"/>
    <w:pPr>
      <w:shd w:val="clear" w:color="auto" w:fill="000080"/>
    </w:pPr>
    <w:rPr>
      <w:rFonts w:ascii="Arial" w:eastAsia="Dotum" w:hAnsi="Arial"/>
    </w:rPr>
  </w:style>
  <w:style w:type="paragraph" w:customStyle="1" w:styleId="a">
    <w:name w:val="목차 제목"/>
    <w:basedOn w:val="Normal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Gothic-Extra" w:eastAsia="HYGothic-Extra" w:hAnsi="Dotum" w:cs="Batang"/>
      <w:kern w:val="0"/>
      <w:sz w:val="40"/>
      <w:szCs w:val="20"/>
    </w:rPr>
  </w:style>
  <w:style w:type="paragraph" w:styleId="TableofFigures">
    <w:name w:val="table of figures"/>
    <w:basedOn w:val="Normal"/>
    <w:next w:val="Normal"/>
    <w:semiHidden/>
    <w:rsid w:val="007E4ADD"/>
    <w:pPr>
      <w:ind w:left="200" w:hangingChars="200" w:hanging="200"/>
    </w:pPr>
  </w:style>
  <w:style w:type="paragraph" w:styleId="Header">
    <w:name w:val="header"/>
    <w:basedOn w:val="Normal"/>
    <w:link w:val="HeaderChar"/>
    <w:rsid w:val="00E917F3"/>
    <w:pPr>
      <w:tabs>
        <w:tab w:val="center" w:pos="4513"/>
        <w:tab w:val="right" w:pos="9026"/>
      </w:tabs>
      <w:snapToGrid w:val="0"/>
    </w:pPr>
  </w:style>
  <w:style w:type="paragraph" w:styleId="BalloonText">
    <w:name w:val="Balloon Text"/>
    <w:basedOn w:val="Normal"/>
    <w:semiHidden/>
    <w:rsid w:val="00FF4B87"/>
    <w:rPr>
      <w:rFonts w:ascii="Arial" w:eastAsia="Dotum" w:hAnsi="Arial"/>
      <w:sz w:val="18"/>
      <w:szCs w:val="18"/>
    </w:rPr>
  </w:style>
  <w:style w:type="character" w:customStyle="1" w:styleId="HeaderChar">
    <w:name w:val="Header Char"/>
    <w:link w:val="Header"/>
    <w:rsid w:val="00E917F3"/>
    <w:rPr>
      <w:rFonts w:ascii="Batang"/>
      <w:kern w:val="2"/>
      <w:szCs w:val="24"/>
    </w:rPr>
  </w:style>
  <w:style w:type="paragraph" w:styleId="Footer">
    <w:name w:val="footer"/>
    <w:basedOn w:val="Normal"/>
    <w:link w:val="FooterChar"/>
    <w:rsid w:val="00E917F3"/>
    <w:pPr>
      <w:tabs>
        <w:tab w:val="center" w:pos="4513"/>
        <w:tab w:val="right" w:pos="9026"/>
      </w:tabs>
      <w:snapToGrid w:val="0"/>
    </w:pPr>
  </w:style>
  <w:style w:type="table" w:styleId="TableGrid">
    <w:name w:val="Table Grid"/>
    <w:basedOn w:val="TableNormal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TOC4">
    <w:name w:val="toc 4"/>
    <w:basedOn w:val="Normal"/>
    <w:next w:val="Normal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CommentReference">
    <w:name w:val="annotation reference"/>
    <w:semiHidden/>
    <w:rsid w:val="004A0933"/>
    <w:rPr>
      <w:sz w:val="18"/>
      <w:szCs w:val="18"/>
    </w:rPr>
  </w:style>
  <w:style w:type="paragraph" w:styleId="CommentText">
    <w:name w:val="annotation text"/>
    <w:basedOn w:val="Normal"/>
    <w:semiHidden/>
    <w:rsid w:val="004A0933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4A0933"/>
    <w:rPr>
      <w:b/>
      <w:bCs/>
    </w:rPr>
  </w:style>
  <w:style w:type="paragraph" w:customStyle="1" w:styleId="a0">
    <w:name w:val="문서 제목"/>
    <w:basedOn w:val="Normal"/>
    <w:rsid w:val="00C24643"/>
    <w:pPr>
      <w:jc w:val="right"/>
    </w:pPr>
    <w:rPr>
      <w:rFonts w:ascii="HYHeadLine-Medium" w:eastAsia="HYHeadLine-Medium"/>
      <w:b/>
      <w:sz w:val="40"/>
      <w:szCs w:val="40"/>
    </w:rPr>
  </w:style>
  <w:style w:type="character" w:customStyle="1" w:styleId="FooterChar">
    <w:name w:val="Footer Char"/>
    <w:link w:val="Footer"/>
    <w:rsid w:val="00E917F3"/>
    <w:rPr>
      <w:rFonts w:ascii="Batang"/>
      <w:kern w:val="2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Malgun Gothic" w:eastAsia="Malgun Gothic" w:hAnsi="Malgun Gothic"/>
      <w:b/>
      <w:bCs/>
      <w:color w:val="365F91"/>
      <w:kern w:val="0"/>
    </w:rPr>
  </w:style>
  <w:style w:type="character" w:customStyle="1" w:styleId="a1">
    <w:name w:val="주석"/>
    <w:rsid w:val="005127C2"/>
    <w:rPr>
      <w:color w:val="C00000"/>
    </w:rPr>
  </w:style>
  <w:style w:type="paragraph" w:customStyle="1" w:styleId="a2">
    <w:name w:val="표 항목"/>
    <w:basedOn w:val="Normal"/>
    <w:rsid w:val="005A4497"/>
    <w:pPr>
      <w:jc w:val="center"/>
    </w:pPr>
    <w:rPr>
      <w:rFonts w:ascii="Dotum" w:eastAsia="Dotum" w:hAnsi="Dotum" w:cs="Batang"/>
      <w:b/>
      <w:szCs w:val="20"/>
    </w:rPr>
  </w:style>
  <w:style w:type="paragraph" w:customStyle="1" w:styleId="a3">
    <w:name w:val="표 제목"/>
    <w:basedOn w:val="Normal"/>
    <w:rsid w:val="008A302C"/>
    <w:pPr>
      <w:jc w:val="center"/>
    </w:pPr>
    <w:rPr>
      <w:rFonts w:ascii="Dotum" w:eastAsia="Dotum" w:hAnsi="Dotum" w:cs="Batang"/>
      <w:b/>
      <w:bCs/>
      <w:kern w:val="0"/>
      <w:szCs w:val="20"/>
    </w:rPr>
  </w:style>
  <w:style w:type="paragraph" w:customStyle="1" w:styleId="a4">
    <w:name w:val="팀명"/>
    <w:basedOn w:val="Normal"/>
    <w:rsid w:val="008A302C"/>
    <w:pPr>
      <w:jc w:val="right"/>
    </w:pPr>
    <w:rPr>
      <w:rFonts w:ascii="Dotum" w:eastAsia="Dotum" w:hAnsi="Dotum" w:cs="Batang"/>
      <w:sz w:val="48"/>
      <w:szCs w:val="20"/>
    </w:rPr>
  </w:style>
  <w:style w:type="character" w:styleId="Hyperlink">
    <w:name w:val="Hyperlink"/>
    <w:uiPriority w:val="99"/>
    <w:rsid w:val="00DD36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2F093A281DF424F894D312473DD16A4" ma:contentTypeVersion="2" ma:contentTypeDescription="새 문서를 만듭니다." ma:contentTypeScope="" ma:versionID="c2f660568599dde1e1da09ee710e1c8c">
  <xsd:schema xmlns:xsd="http://www.w3.org/2001/XMLSchema" xmlns:xs="http://www.w3.org/2001/XMLSchema" xmlns:p="http://schemas.microsoft.com/office/2006/metadata/properties" xmlns:ns3="5b45d101-2eee-4e06-8c05-4a8764067fc5" targetNamespace="http://schemas.microsoft.com/office/2006/metadata/properties" ma:root="true" ma:fieldsID="89683c77793e7f33f34225074b8e4280" ns3:_="">
    <xsd:import namespace="5b45d101-2eee-4e06-8c05-4a8764067f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45d101-2eee-4e06-8c05-4a8764067f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82C61B-F10E-4CCC-A7CB-F68B2F71B7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6A26E9-C850-498D-9044-1143273B37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6332F7-67F8-4286-8D13-E4CA75D2CF8A}">
  <ds:schemaRefs>
    <ds:schemaRef ds:uri="http://schemas.microsoft.com/office/2006/metadata/properties"/>
    <ds:schemaRef ds:uri="http://purl.org/dc/dcmitype/"/>
    <ds:schemaRef ds:uri="5b45d101-2eee-4e06-8c05-4a8764067fc5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BF43B6FC-FA10-49F6-A258-593A5209D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45d101-2eee-4e06-8c05-4a8764067f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0</TotalTime>
  <Pages>1</Pages>
  <Words>715</Words>
  <Characters>4078</Characters>
  <Application>Microsoft Office Word</Application>
  <DocSecurity>4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Yoo</dc:creator>
  <cp:keywords/>
  <cp:lastModifiedBy>게스트 사용자</cp:lastModifiedBy>
  <cp:revision>5</cp:revision>
  <cp:lastPrinted>2008-01-26T04:17:00Z</cp:lastPrinted>
  <dcterms:created xsi:type="dcterms:W3CDTF">2022-04-17T07:14:00Z</dcterms:created>
  <dcterms:modified xsi:type="dcterms:W3CDTF">2022-04-17T08:30:00Z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0x01010012F093A281DF424F894D312473DD16A4</vt:lpwstr>
  </property>
</Properties>
</file>